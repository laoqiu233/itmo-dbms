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A1EA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69B26260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7B74EAF1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4F66193C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AE2EC0A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0E85FBED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51E60BB" w14:textId="01DF1419" w:rsidR="00A03681" w:rsidRPr="00BF3950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BF3950" w:rsidRPr="00BF3950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1</w:t>
      </w:r>
    </w:p>
    <w:p w14:paraId="59A659D2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DD0A4A7" w14:textId="47122CB4" w:rsidR="00A03681" w:rsidRPr="00FF31F3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 w:val="36"/>
          <w:szCs w:val="36"/>
          <w:lang w:val="ru-RU"/>
        </w:rPr>
        <w:t xml:space="preserve">Вариант </w:t>
      </w:r>
      <w:r w:rsidR="00BF3950">
        <w:rPr>
          <w:rFonts w:eastAsia="Times New Roman" w:cs="Times New Roman"/>
          <w:color w:val="00000A"/>
          <w:sz w:val="36"/>
          <w:szCs w:val="36"/>
          <w:lang w:val="ru-RU"/>
        </w:rPr>
        <w:t>№336771</w:t>
      </w:r>
    </w:p>
    <w:p w14:paraId="284992EE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29967C65" w14:textId="22D51FDD" w:rsidR="00A03681" w:rsidRPr="00FF31F3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BF3950" w:rsidRPr="00FF31F3">
        <w:rPr>
          <w:rFonts w:eastAsia="Times New Roman" w:cs="Times New Roman"/>
          <w:color w:val="00000A"/>
          <w:szCs w:val="28"/>
          <w:u w:val="single"/>
          <w:lang w:val="ru-RU"/>
        </w:rPr>
        <w:t>3312</w:t>
      </w:r>
    </w:p>
    <w:p w14:paraId="0D2EF08F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CCF4476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16824AA5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F766560" w14:textId="77777777" w:rsidR="00A03681" w:rsidRPr="004A191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1C1BC7A7" w14:textId="0B3E92E9" w:rsidR="00A03681" w:rsidRPr="001E2DD8" w:rsidRDefault="001E2DD8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A"/>
          <w:szCs w:val="28"/>
          <w:lang w:val="ru-RU"/>
        </w:rPr>
        <w:t>Наумова Надежда Александровна</w:t>
      </w:r>
    </w:p>
    <w:p w14:paraId="70C718D9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21112C1A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AD5B13F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2FD8285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28510D8" w14:textId="77777777" w:rsidR="00A643B5" w:rsidRPr="004A191D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5E3F0DB" w14:textId="77777777" w:rsidR="00A03681" w:rsidRPr="00FF31F3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</w:t>
      </w:r>
      <w:r w:rsidRPr="00FF31F3">
        <w:rPr>
          <w:rFonts w:eastAsia="Times New Roman" w:cs="Times New Roman"/>
          <w:color w:val="000000"/>
          <w:szCs w:val="28"/>
          <w:lang w:val="ru-RU"/>
        </w:rPr>
        <w:t>-</w:t>
      </w:r>
      <w:r w:rsidRPr="008D68BE">
        <w:rPr>
          <w:rFonts w:eastAsia="Times New Roman" w:cs="Times New Roman"/>
          <w:color w:val="000000"/>
          <w:szCs w:val="28"/>
          <w:lang w:val="ru-RU"/>
        </w:rPr>
        <w:t>Петербург</w:t>
      </w:r>
    </w:p>
    <w:p w14:paraId="049BD8DB" w14:textId="54984F12" w:rsidR="00E156A3" w:rsidRPr="001E2DD8" w:rsidRDefault="00A03681" w:rsidP="00A643B5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1E2DD8">
        <w:rPr>
          <w:rFonts w:eastAsia="Times New Roman" w:cs="Times New Roman"/>
          <w:color w:val="000000"/>
          <w:szCs w:val="28"/>
          <w:lang w:val="ru-RU"/>
        </w:rPr>
        <w:t>202</w:t>
      </w:r>
      <w:r w:rsidR="00D85CD4" w:rsidRPr="001E2DD8">
        <w:rPr>
          <w:rFonts w:eastAsia="Times New Roman" w:cs="Times New Roman"/>
          <w:color w:val="000000"/>
          <w:szCs w:val="28"/>
          <w:lang w:val="ru-RU"/>
        </w:rPr>
        <w:t>3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p w14:paraId="69DAEE1F" w14:textId="77777777" w:rsidR="004E5A67" w:rsidRPr="001E2DD8" w:rsidRDefault="004E5A67">
      <w:pPr>
        <w:ind w:firstLine="0"/>
        <w:rPr>
          <w:lang w:val="ru-RU"/>
        </w:rPr>
      </w:pPr>
      <w:r w:rsidRPr="001E2DD8">
        <w:rPr>
          <w:lang w:val="ru-RU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E0DAE" w14:textId="77777777" w:rsidR="004E5A67" w:rsidRPr="001E2DD8" w:rsidRDefault="004E5A67">
          <w:pPr>
            <w:pStyle w:val="TOCHeading"/>
            <w:rPr>
              <w:rStyle w:val="Heading1Char"/>
              <w:lang w:val="ru-RU"/>
            </w:rPr>
          </w:pPr>
          <w:r w:rsidRPr="001E2DD8">
            <w:rPr>
              <w:rStyle w:val="Heading1Char"/>
              <w:lang w:val="ru-RU"/>
            </w:rPr>
            <w:t>Содержание</w:t>
          </w:r>
        </w:p>
        <w:p w14:paraId="20ABAB2D" w14:textId="0FAC6C72" w:rsidR="00432229" w:rsidRDefault="00E65BB4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74584" w:history="1">
            <w:r w:rsidR="00432229" w:rsidRPr="005F4E3D">
              <w:rPr>
                <w:rStyle w:val="Hyperlink"/>
                <w:noProof/>
                <w:lang w:val="ru-RU"/>
              </w:rPr>
              <w:t>Текст задания</w:t>
            </w:r>
            <w:r w:rsidR="00432229">
              <w:rPr>
                <w:noProof/>
                <w:webHidden/>
              </w:rPr>
              <w:tab/>
            </w:r>
            <w:r w:rsidR="00432229">
              <w:rPr>
                <w:noProof/>
                <w:webHidden/>
              </w:rPr>
              <w:fldChar w:fldCharType="begin"/>
            </w:r>
            <w:r w:rsidR="00432229">
              <w:rPr>
                <w:noProof/>
                <w:webHidden/>
              </w:rPr>
              <w:instrText xml:space="preserve"> PAGEREF _Toc145074584 \h </w:instrText>
            </w:r>
            <w:r w:rsidR="00432229">
              <w:rPr>
                <w:noProof/>
                <w:webHidden/>
              </w:rPr>
            </w:r>
            <w:r w:rsidR="00432229">
              <w:rPr>
                <w:noProof/>
                <w:webHidden/>
              </w:rPr>
              <w:fldChar w:fldCharType="separate"/>
            </w:r>
            <w:r w:rsidR="004228E9">
              <w:rPr>
                <w:noProof/>
                <w:webHidden/>
              </w:rPr>
              <w:t>3</w:t>
            </w:r>
            <w:r w:rsidR="00432229">
              <w:rPr>
                <w:noProof/>
                <w:webHidden/>
              </w:rPr>
              <w:fldChar w:fldCharType="end"/>
            </w:r>
          </w:hyperlink>
        </w:p>
        <w:p w14:paraId="74D29431" w14:textId="2EBBD54F" w:rsidR="00432229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074585" w:history="1">
            <w:r w:rsidR="00432229" w:rsidRPr="005F4E3D">
              <w:rPr>
                <w:rStyle w:val="Hyperlink"/>
                <w:noProof/>
                <w:lang w:val="ru-RU"/>
              </w:rPr>
              <w:t>Описание предметной области</w:t>
            </w:r>
            <w:r w:rsidR="00432229">
              <w:rPr>
                <w:noProof/>
                <w:webHidden/>
              </w:rPr>
              <w:tab/>
            </w:r>
            <w:r w:rsidR="00432229">
              <w:rPr>
                <w:noProof/>
                <w:webHidden/>
              </w:rPr>
              <w:fldChar w:fldCharType="begin"/>
            </w:r>
            <w:r w:rsidR="00432229">
              <w:rPr>
                <w:noProof/>
                <w:webHidden/>
              </w:rPr>
              <w:instrText xml:space="preserve"> PAGEREF _Toc145074585 \h </w:instrText>
            </w:r>
            <w:r w:rsidR="00432229">
              <w:rPr>
                <w:noProof/>
                <w:webHidden/>
              </w:rPr>
            </w:r>
            <w:r w:rsidR="00432229">
              <w:rPr>
                <w:noProof/>
                <w:webHidden/>
              </w:rPr>
              <w:fldChar w:fldCharType="separate"/>
            </w:r>
            <w:r w:rsidR="004228E9">
              <w:rPr>
                <w:noProof/>
                <w:webHidden/>
              </w:rPr>
              <w:t>4</w:t>
            </w:r>
            <w:r w:rsidR="00432229">
              <w:rPr>
                <w:noProof/>
                <w:webHidden/>
              </w:rPr>
              <w:fldChar w:fldCharType="end"/>
            </w:r>
          </w:hyperlink>
        </w:p>
        <w:p w14:paraId="4D8C1A81" w14:textId="6387C8BD" w:rsidR="00432229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074586" w:history="1">
            <w:r w:rsidR="00432229" w:rsidRPr="005F4E3D">
              <w:rPr>
                <w:rStyle w:val="Hyperlink"/>
                <w:noProof/>
                <w:lang w:val="ru-RU"/>
              </w:rPr>
              <w:t>Список сущностей</w:t>
            </w:r>
            <w:r w:rsidR="00432229">
              <w:rPr>
                <w:noProof/>
                <w:webHidden/>
              </w:rPr>
              <w:tab/>
            </w:r>
            <w:r w:rsidR="00432229">
              <w:rPr>
                <w:noProof/>
                <w:webHidden/>
              </w:rPr>
              <w:fldChar w:fldCharType="begin"/>
            </w:r>
            <w:r w:rsidR="00432229">
              <w:rPr>
                <w:noProof/>
                <w:webHidden/>
              </w:rPr>
              <w:instrText xml:space="preserve"> PAGEREF _Toc145074586 \h </w:instrText>
            </w:r>
            <w:r w:rsidR="00432229">
              <w:rPr>
                <w:noProof/>
                <w:webHidden/>
              </w:rPr>
            </w:r>
            <w:r w:rsidR="00432229">
              <w:rPr>
                <w:noProof/>
                <w:webHidden/>
              </w:rPr>
              <w:fldChar w:fldCharType="separate"/>
            </w:r>
            <w:r w:rsidR="004228E9">
              <w:rPr>
                <w:noProof/>
                <w:webHidden/>
              </w:rPr>
              <w:t>5</w:t>
            </w:r>
            <w:r w:rsidR="00432229">
              <w:rPr>
                <w:noProof/>
                <w:webHidden/>
              </w:rPr>
              <w:fldChar w:fldCharType="end"/>
            </w:r>
          </w:hyperlink>
        </w:p>
        <w:p w14:paraId="12E1A6B3" w14:textId="3300773E" w:rsidR="00432229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074587" w:history="1">
            <w:r w:rsidR="00432229" w:rsidRPr="005F4E3D">
              <w:rPr>
                <w:rStyle w:val="Hyperlink"/>
                <w:noProof/>
                <w:lang w:val="ru-RU"/>
              </w:rPr>
              <w:t>Инфологическая модель</w:t>
            </w:r>
            <w:r w:rsidR="00432229">
              <w:rPr>
                <w:noProof/>
                <w:webHidden/>
              </w:rPr>
              <w:tab/>
            </w:r>
            <w:r w:rsidR="00432229">
              <w:rPr>
                <w:noProof/>
                <w:webHidden/>
              </w:rPr>
              <w:fldChar w:fldCharType="begin"/>
            </w:r>
            <w:r w:rsidR="00432229">
              <w:rPr>
                <w:noProof/>
                <w:webHidden/>
              </w:rPr>
              <w:instrText xml:space="preserve"> PAGEREF _Toc145074587 \h </w:instrText>
            </w:r>
            <w:r w:rsidR="00432229">
              <w:rPr>
                <w:noProof/>
                <w:webHidden/>
              </w:rPr>
            </w:r>
            <w:r w:rsidR="00432229">
              <w:rPr>
                <w:noProof/>
                <w:webHidden/>
              </w:rPr>
              <w:fldChar w:fldCharType="separate"/>
            </w:r>
            <w:r w:rsidR="004228E9">
              <w:rPr>
                <w:noProof/>
                <w:webHidden/>
              </w:rPr>
              <w:t>7</w:t>
            </w:r>
            <w:r w:rsidR="00432229">
              <w:rPr>
                <w:noProof/>
                <w:webHidden/>
              </w:rPr>
              <w:fldChar w:fldCharType="end"/>
            </w:r>
          </w:hyperlink>
        </w:p>
        <w:p w14:paraId="75C4E0B7" w14:textId="6366761E" w:rsidR="00432229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074588" w:history="1">
            <w:r w:rsidR="00432229" w:rsidRPr="005F4E3D">
              <w:rPr>
                <w:rStyle w:val="Hyperlink"/>
                <w:noProof/>
                <w:lang w:val="ru-RU"/>
              </w:rPr>
              <w:t>Даталогическая модель</w:t>
            </w:r>
            <w:r w:rsidR="00432229">
              <w:rPr>
                <w:noProof/>
                <w:webHidden/>
              </w:rPr>
              <w:tab/>
            </w:r>
            <w:r w:rsidR="00432229">
              <w:rPr>
                <w:noProof/>
                <w:webHidden/>
              </w:rPr>
              <w:fldChar w:fldCharType="begin"/>
            </w:r>
            <w:r w:rsidR="00432229">
              <w:rPr>
                <w:noProof/>
                <w:webHidden/>
              </w:rPr>
              <w:instrText xml:space="preserve"> PAGEREF _Toc145074588 \h </w:instrText>
            </w:r>
            <w:r w:rsidR="00432229">
              <w:rPr>
                <w:noProof/>
                <w:webHidden/>
              </w:rPr>
            </w:r>
            <w:r w:rsidR="00432229">
              <w:rPr>
                <w:noProof/>
                <w:webHidden/>
              </w:rPr>
              <w:fldChar w:fldCharType="separate"/>
            </w:r>
            <w:r w:rsidR="004228E9">
              <w:rPr>
                <w:noProof/>
                <w:webHidden/>
              </w:rPr>
              <w:t>8</w:t>
            </w:r>
            <w:r w:rsidR="00432229">
              <w:rPr>
                <w:noProof/>
                <w:webHidden/>
              </w:rPr>
              <w:fldChar w:fldCharType="end"/>
            </w:r>
          </w:hyperlink>
        </w:p>
        <w:p w14:paraId="1CEDB575" w14:textId="3F75728E" w:rsidR="00432229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074589" w:history="1">
            <w:r w:rsidR="00432229" w:rsidRPr="005F4E3D">
              <w:rPr>
                <w:rStyle w:val="Hyperlink"/>
                <w:noProof/>
                <w:lang w:val="ru-RU"/>
              </w:rPr>
              <w:t>Реализация даталогической модели</w:t>
            </w:r>
            <w:r w:rsidR="00432229">
              <w:rPr>
                <w:noProof/>
                <w:webHidden/>
              </w:rPr>
              <w:tab/>
            </w:r>
            <w:r w:rsidR="00432229">
              <w:rPr>
                <w:noProof/>
                <w:webHidden/>
              </w:rPr>
              <w:fldChar w:fldCharType="begin"/>
            </w:r>
            <w:r w:rsidR="00432229">
              <w:rPr>
                <w:noProof/>
                <w:webHidden/>
              </w:rPr>
              <w:instrText xml:space="preserve"> PAGEREF _Toc145074589 \h </w:instrText>
            </w:r>
            <w:r w:rsidR="00432229">
              <w:rPr>
                <w:noProof/>
                <w:webHidden/>
              </w:rPr>
            </w:r>
            <w:r w:rsidR="00432229">
              <w:rPr>
                <w:noProof/>
                <w:webHidden/>
              </w:rPr>
              <w:fldChar w:fldCharType="separate"/>
            </w:r>
            <w:r w:rsidR="004228E9">
              <w:rPr>
                <w:noProof/>
                <w:webHidden/>
              </w:rPr>
              <w:t>9</w:t>
            </w:r>
            <w:r w:rsidR="00432229">
              <w:rPr>
                <w:noProof/>
                <w:webHidden/>
              </w:rPr>
              <w:fldChar w:fldCharType="end"/>
            </w:r>
          </w:hyperlink>
        </w:p>
        <w:p w14:paraId="66570F69" w14:textId="1D1D2E08" w:rsidR="00432229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074590" w:history="1">
            <w:r w:rsidR="00432229" w:rsidRPr="005F4E3D">
              <w:rPr>
                <w:rStyle w:val="Hyperlink"/>
                <w:noProof/>
                <w:lang w:val="ru-RU"/>
              </w:rPr>
              <w:t>Заполнение тестовыми данными</w:t>
            </w:r>
            <w:r w:rsidR="00432229">
              <w:rPr>
                <w:noProof/>
                <w:webHidden/>
              </w:rPr>
              <w:tab/>
            </w:r>
            <w:r w:rsidR="00432229">
              <w:rPr>
                <w:noProof/>
                <w:webHidden/>
              </w:rPr>
              <w:fldChar w:fldCharType="begin"/>
            </w:r>
            <w:r w:rsidR="00432229">
              <w:rPr>
                <w:noProof/>
                <w:webHidden/>
              </w:rPr>
              <w:instrText xml:space="preserve"> PAGEREF _Toc145074590 \h </w:instrText>
            </w:r>
            <w:r w:rsidR="00432229">
              <w:rPr>
                <w:noProof/>
                <w:webHidden/>
              </w:rPr>
            </w:r>
            <w:r w:rsidR="00432229">
              <w:rPr>
                <w:noProof/>
                <w:webHidden/>
              </w:rPr>
              <w:fldChar w:fldCharType="separate"/>
            </w:r>
            <w:r w:rsidR="004228E9">
              <w:rPr>
                <w:noProof/>
                <w:webHidden/>
              </w:rPr>
              <w:t>11</w:t>
            </w:r>
            <w:r w:rsidR="00432229">
              <w:rPr>
                <w:noProof/>
                <w:webHidden/>
              </w:rPr>
              <w:fldChar w:fldCharType="end"/>
            </w:r>
          </w:hyperlink>
        </w:p>
        <w:p w14:paraId="34F71B0B" w14:textId="3AA95090" w:rsidR="00432229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074591" w:history="1">
            <w:r w:rsidR="00432229" w:rsidRPr="005F4E3D">
              <w:rPr>
                <w:rStyle w:val="Hyperlink"/>
                <w:noProof/>
                <w:lang w:val="ru-RU"/>
              </w:rPr>
              <w:t>Вывод</w:t>
            </w:r>
            <w:r w:rsidR="00432229">
              <w:rPr>
                <w:noProof/>
                <w:webHidden/>
              </w:rPr>
              <w:tab/>
            </w:r>
            <w:r w:rsidR="00432229">
              <w:rPr>
                <w:noProof/>
                <w:webHidden/>
              </w:rPr>
              <w:fldChar w:fldCharType="begin"/>
            </w:r>
            <w:r w:rsidR="00432229">
              <w:rPr>
                <w:noProof/>
                <w:webHidden/>
              </w:rPr>
              <w:instrText xml:space="preserve"> PAGEREF _Toc145074591 \h </w:instrText>
            </w:r>
            <w:r w:rsidR="00432229">
              <w:rPr>
                <w:noProof/>
                <w:webHidden/>
              </w:rPr>
            </w:r>
            <w:r w:rsidR="00432229">
              <w:rPr>
                <w:noProof/>
                <w:webHidden/>
              </w:rPr>
              <w:fldChar w:fldCharType="separate"/>
            </w:r>
            <w:r w:rsidR="004228E9">
              <w:rPr>
                <w:noProof/>
                <w:webHidden/>
              </w:rPr>
              <w:t>13</w:t>
            </w:r>
            <w:r w:rsidR="00432229">
              <w:rPr>
                <w:noProof/>
                <w:webHidden/>
              </w:rPr>
              <w:fldChar w:fldCharType="end"/>
            </w:r>
          </w:hyperlink>
        </w:p>
        <w:p w14:paraId="5D8F8DB2" w14:textId="06D53E0E" w:rsidR="004E5A67" w:rsidRDefault="00E65BB4">
          <w:r>
            <w:rPr>
              <w:b/>
              <w:bCs/>
              <w:noProof/>
            </w:rPr>
            <w:fldChar w:fldCharType="end"/>
          </w:r>
        </w:p>
      </w:sdtContent>
    </w:sdt>
    <w:p w14:paraId="673BDC6C" w14:textId="5E2A57BA" w:rsidR="00CD6FAC" w:rsidRDefault="00CD6FAC">
      <w:pPr>
        <w:ind w:firstLine="0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color w:val="2F5496" w:themeColor="accent1" w:themeShade="BF"/>
          <w:sz w:val="32"/>
          <w:szCs w:val="32"/>
        </w:rPr>
        <w:br w:type="page"/>
      </w:r>
    </w:p>
    <w:p w14:paraId="19746280" w14:textId="3FC2C41B" w:rsidR="00B919D0" w:rsidRPr="00FF31F3" w:rsidRDefault="00CD6FAC" w:rsidP="00CD6FAC">
      <w:pPr>
        <w:pStyle w:val="Heading1"/>
        <w:rPr>
          <w:lang w:val="ru-RU"/>
        </w:rPr>
      </w:pPr>
      <w:bookmarkStart w:id="0" w:name="_Toc145074584"/>
      <w:r>
        <w:rPr>
          <w:lang w:val="ru-RU"/>
        </w:rPr>
        <w:lastRenderedPageBreak/>
        <w:t>Текст задания</w:t>
      </w:r>
      <w:bookmarkEnd w:id="0"/>
    </w:p>
    <w:p w14:paraId="29CE5563" w14:textId="70A2B9A7" w:rsidR="00CD6FAC" w:rsidRPr="00CD6FAC" w:rsidRDefault="00CD6FAC" w:rsidP="00CD6FAC">
      <w:pPr>
        <w:rPr>
          <w:b/>
          <w:bCs/>
          <w:lang w:val="ru-RU"/>
        </w:rPr>
      </w:pPr>
      <w:r w:rsidRPr="00CD6FAC">
        <w:rPr>
          <w:b/>
          <w:bCs/>
          <w:lang w:val="ru-RU"/>
        </w:rPr>
        <w:t>Для выполнения лабораторной работы №1 необходимо:</w:t>
      </w:r>
    </w:p>
    <w:p w14:paraId="6BAE772D" w14:textId="77777777" w:rsidR="00CD6FAC" w:rsidRPr="00CD6FAC" w:rsidRDefault="00CD6FAC" w:rsidP="00CD6FAC">
      <w:pPr>
        <w:pStyle w:val="ListParagraph"/>
        <w:numPr>
          <w:ilvl w:val="0"/>
          <w:numId w:val="1"/>
        </w:numPr>
        <w:rPr>
          <w:lang w:val="ru-RU"/>
        </w:rPr>
      </w:pPr>
      <w:r w:rsidRPr="00CD6FAC">
        <w:rPr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F1EECBD" w14:textId="77777777" w:rsidR="00CD6FAC" w:rsidRPr="00CD6FAC" w:rsidRDefault="00CD6FAC" w:rsidP="00CD6FAC">
      <w:pPr>
        <w:pStyle w:val="ListParagraph"/>
        <w:numPr>
          <w:ilvl w:val="0"/>
          <w:numId w:val="1"/>
        </w:numPr>
        <w:rPr>
          <w:lang w:val="ru-RU"/>
        </w:rPr>
      </w:pPr>
      <w:r w:rsidRPr="00CD6FAC">
        <w:rPr>
          <w:lang w:val="ru-RU"/>
        </w:rPr>
        <w:t>Составить инфологическую модель.</w:t>
      </w:r>
    </w:p>
    <w:p w14:paraId="006CDE03" w14:textId="77777777" w:rsidR="00CD6FAC" w:rsidRPr="00CD6FAC" w:rsidRDefault="00CD6FAC" w:rsidP="00CD6FAC">
      <w:pPr>
        <w:pStyle w:val="ListParagraph"/>
        <w:numPr>
          <w:ilvl w:val="0"/>
          <w:numId w:val="1"/>
        </w:numPr>
        <w:rPr>
          <w:lang w:val="ru-RU"/>
        </w:rPr>
      </w:pPr>
      <w:r w:rsidRPr="00CD6FAC">
        <w:rPr>
          <w:lang w:val="ru-RU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r>
        <w:t>PostgreSQL</w:t>
      </w:r>
      <w:r w:rsidRPr="00CD6FAC">
        <w:rPr>
          <w:lang w:val="ru-RU"/>
        </w:rPr>
        <w:t>.</w:t>
      </w:r>
    </w:p>
    <w:p w14:paraId="6B8DDA46" w14:textId="77777777" w:rsidR="00CD6FAC" w:rsidRPr="00CD6FAC" w:rsidRDefault="00CD6FAC" w:rsidP="00CD6FAC">
      <w:pPr>
        <w:pStyle w:val="ListParagraph"/>
        <w:numPr>
          <w:ilvl w:val="0"/>
          <w:numId w:val="1"/>
        </w:numPr>
        <w:rPr>
          <w:lang w:val="ru-RU"/>
        </w:rPr>
      </w:pPr>
      <w:r w:rsidRPr="00CD6FAC">
        <w:rPr>
          <w:lang w:val="ru-RU"/>
        </w:rPr>
        <w:t xml:space="preserve">Реализовать даталогическую модель в </w:t>
      </w:r>
      <w:r>
        <w:t>PostgreSQL</w:t>
      </w:r>
      <w:r w:rsidRPr="00CD6FAC">
        <w:rPr>
          <w:lang w:val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0800D154" w14:textId="3BFBB0AF" w:rsidR="00CD6FAC" w:rsidRDefault="00CD6FAC" w:rsidP="00CD6FAC">
      <w:pPr>
        <w:pStyle w:val="ListParagraph"/>
        <w:numPr>
          <w:ilvl w:val="0"/>
          <w:numId w:val="1"/>
        </w:numPr>
        <w:rPr>
          <w:lang w:val="ru-RU"/>
        </w:rPr>
      </w:pPr>
      <w:r w:rsidRPr="00CD6FAC">
        <w:rPr>
          <w:lang w:val="ru-RU"/>
        </w:rPr>
        <w:t>Заполнить созданные таблицы тестовыми данными.</w:t>
      </w:r>
    </w:p>
    <w:p w14:paraId="21347558" w14:textId="77777777" w:rsidR="00CD6FAC" w:rsidRDefault="00CD6FAC" w:rsidP="00CD6FAC">
      <w:pPr>
        <w:rPr>
          <w:b/>
          <w:bCs/>
          <w:lang w:val="ru-RU"/>
        </w:rPr>
      </w:pPr>
      <w:r w:rsidRPr="00CD6FAC">
        <w:rPr>
          <w:b/>
          <w:bCs/>
          <w:lang w:val="ru-RU"/>
        </w:rPr>
        <w:t>Описание предметной области, по которой должна быть построена доменная модель:</w:t>
      </w:r>
    </w:p>
    <w:p w14:paraId="523A0D0A" w14:textId="2FC69428" w:rsidR="00FD669D" w:rsidRPr="00EE5039" w:rsidRDefault="00EE5039" w:rsidP="00EE5039">
      <w:pPr>
        <w:pStyle w:val="IntenseQuote"/>
        <w:rPr>
          <w:lang w:val="ru-RU"/>
        </w:rPr>
      </w:pPr>
      <w:r w:rsidRPr="00EE5039">
        <w:rPr>
          <w:lang w:val="ru-RU"/>
        </w:rPr>
        <w:t>Она опять обратила внимание на то, как был напряжен Эд Реджис. Он явно принадлежал к типу беспокойных, нервных людей. И совсем не походил на мастера со стройки. Скорее, он мог быть кем-то из администрации. Ему явно было не по себе.</w:t>
      </w:r>
    </w:p>
    <w:p w14:paraId="23844004" w14:textId="225B513C" w:rsidR="0055070B" w:rsidRDefault="0055070B" w:rsidP="0055070B">
      <w:pPr>
        <w:pStyle w:val="Heading1"/>
        <w:rPr>
          <w:lang w:val="ru-RU"/>
        </w:rPr>
      </w:pPr>
      <w:bookmarkStart w:id="1" w:name="_Toc145074585"/>
      <w:r>
        <w:rPr>
          <w:lang w:val="ru-RU"/>
        </w:rPr>
        <w:lastRenderedPageBreak/>
        <w:t>Описание предметной области</w:t>
      </w:r>
      <w:bookmarkEnd w:id="1"/>
    </w:p>
    <w:p w14:paraId="6A0DBBBF" w14:textId="41A53B61" w:rsidR="000317B8" w:rsidRDefault="000317B8" w:rsidP="000317B8">
      <w:pPr>
        <w:rPr>
          <w:lang w:val="ru-RU"/>
        </w:rPr>
      </w:pPr>
      <w:r>
        <w:rPr>
          <w:lang w:val="ru-RU"/>
        </w:rPr>
        <w:t>Текст был взят из книги парк юрского периода. В данном тексте мы можем увидеть, что есть несколько персонажей, которые умеют взаимодействовать друг с другом. У них есть свои состояния, типы личностей, профессии и т.д.</w:t>
      </w:r>
    </w:p>
    <w:p w14:paraId="12FEC3EC" w14:textId="206215C1" w:rsidR="000317B8" w:rsidRPr="000317B8" w:rsidRDefault="000317B8" w:rsidP="000317B8">
      <w:pPr>
        <w:rPr>
          <w:lang w:val="ru-RU"/>
        </w:rPr>
      </w:pPr>
      <w:r>
        <w:rPr>
          <w:lang w:val="ru-RU"/>
        </w:rPr>
        <w:t>Основных персонажей два – ГГ и Эд Реджис, о ГГ мы мало что знаем, но про Эд Реджис мы знаем его текущее состояние в тексте, его вероятные профессии и его тип личностей. Также ГГ взаимодействует с Эд Реджис, замечает его грустное состояние.</w:t>
      </w:r>
    </w:p>
    <w:p w14:paraId="6E6C6945" w14:textId="68857B43" w:rsidR="00861898" w:rsidRPr="000317B8" w:rsidRDefault="00861898" w:rsidP="00861898">
      <w:pPr>
        <w:pStyle w:val="Heading1"/>
        <w:rPr>
          <w:lang w:val="ru-RU"/>
        </w:rPr>
      </w:pPr>
      <w:bookmarkStart w:id="2" w:name="_Toc145074586"/>
      <w:r>
        <w:rPr>
          <w:lang w:val="ru-RU"/>
        </w:rPr>
        <w:lastRenderedPageBreak/>
        <w:t>Список сущностей</w:t>
      </w:r>
      <w:bookmarkEnd w:id="2"/>
    </w:p>
    <w:p w14:paraId="3DFDCDA9" w14:textId="4A894F09" w:rsidR="00861898" w:rsidRDefault="00861898" w:rsidP="00861898">
      <w:pPr>
        <w:rPr>
          <w:lang w:val="ru-RU"/>
        </w:rPr>
      </w:pPr>
      <w:r>
        <w:rPr>
          <w:lang w:val="ru-RU"/>
        </w:rPr>
        <w:t>Стержневые:</w:t>
      </w:r>
    </w:p>
    <w:p w14:paraId="6437CBF3" w14:textId="640C6A18" w:rsidR="00861898" w:rsidRDefault="00861898" w:rsidP="00861898">
      <w:pPr>
        <w:rPr>
          <w:lang w:val="ru-RU"/>
        </w:rPr>
      </w:pPr>
      <w:r>
        <w:rPr>
          <w:lang w:val="ru-RU"/>
        </w:rPr>
        <w:t>- Персонаж</w:t>
      </w:r>
    </w:p>
    <w:p w14:paraId="4A660C88" w14:textId="7EA2D5ED" w:rsidR="008F0CCB" w:rsidRDefault="008F0CCB" w:rsidP="00861898">
      <w:pPr>
        <w:rPr>
          <w:lang w:val="ru-RU"/>
        </w:rPr>
      </w:pPr>
      <w:r>
        <w:rPr>
          <w:lang w:val="ru-RU"/>
        </w:rPr>
        <w:tab/>
        <w:t>- Имя</w:t>
      </w:r>
    </w:p>
    <w:p w14:paraId="4028442F" w14:textId="0F0F0B75" w:rsidR="008F0CCB" w:rsidRDefault="008F0CCB" w:rsidP="00861898">
      <w:pPr>
        <w:rPr>
          <w:lang w:val="ru-RU"/>
        </w:rPr>
      </w:pPr>
      <w:r>
        <w:rPr>
          <w:lang w:val="ru-RU"/>
        </w:rPr>
        <w:tab/>
        <w:t>- Фамилия</w:t>
      </w:r>
    </w:p>
    <w:p w14:paraId="16CA0ABE" w14:textId="14D31D6D" w:rsidR="008F0CCB" w:rsidRDefault="008F0CCB" w:rsidP="00861898">
      <w:pPr>
        <w:rPr>
          <w:lang w:val="ru-RU"/>
        </w:rPr>
      </w:pPr>
      <w:r>
        <w:rPr>
          <w:lang w:val="ru-RU"/>
        </w:rPr>
        <w:tab/>
        <w:t>- Цвет глаз</w:t>
      </w:r>
    </w:p>
    <w:p w14:paraId="215863D2" w14:textId="25707E9A" w:rsidR="008F0CCB" w:rsidRPr="008F0CCB" w:rsidRDefault="008F0CCB" w:rsidP="00861898">
      <w:pPr>
        <w:rPr>
          <w:lang w:val="ru-RU"/>
        </w:rPr>
      </w:pPr>
      <w:r>
        <w:rPr>
          <w:lang w:val="ru-RU"/>
        </w:rPr>
        <w:tab/>
        <w:t>- Пол</w:t>
      </w:r>
    </w:p>
    <w:p w14:paraId="1F4544AF" w14:textId="2B9B4027" w:rsidR="00861898" w:rsidRDefault="00861898" w:rsidP="00861898">
      <w:pPr>
        <w:rPr>
          <w:lang w:val="ru-RU"/>
        </w:rPr>
      </w:pPr>
      <w:r>
        <w:rPr>
          <w:lang w:val="ru-RU"/>
        </w:rPr>
        <w:t>- Состояния</w:t>
      </w:r>
    </w:p>
    <w:p w14:paraId="403ABDA4" w14:textId="0F44F4A8" w:rsidR="008F0CCB" w:rsidRDefault="008F0CCB" w:rsidP="00861898">
      <w:pPr>
        <w:rPr>
          <w:lang w:val="ru-RU"/>
        </w:rPr>
      </w:pPr>
      <w:r>
        <w:rPr>
          <w:lang w:val="ru-RU"/>
        </w:rPr>
        <w:tab/>
        <w:t>- Название состояния</w:t>
      </w:r>
    </w:p>
    <w:p w14:paraId="0972B501" w14:textId="14FF7BF9" w:rsidR="008F0CCB" w:rsidRDefault="008F0CCB" w:rsidP="00861898">
      <w:pPr>
        <w:rPr>
          <w:lang w:val="ru-RU"/>
        </w:rPr>
      </w:pPr>
      <w:r>
        <w:rPr>
          <w:lang w:val="ru-RU"/>
        </w:rPr>
        <w:tab/>
        <w:t>- Описание состояния</w:t>
      </w:r>
    </w:p>
    <w:p w14:paraId="49BB3AE8" w14:textId="132484DE" w:rsidR="008F0CCB" w:rsidRDefault="008F0CCB" w:rsidP="00861898">
      <w:pPr>
        <w:rPr>
          <w:lang w:val="ru-RU"/>
        </w:rPr>
      </w:pPr>
      <w:r>
        <w:rPr>
          <w:lang w:val="ru-RU"/>
        </w:rPr>
        <w:tab/>
        <w:t>- Хорошее/Плохое состояние</w:t>
      </w:r>
    </w:p>
    <w:p w14:paraId="51EA8E17" w14:textId="60F244E0" w:rsidR="00861898" w:rsidRDefault="00861898" w:rsidP="00861898">
      <w:pPr>
        <w:rPr>
          <w:lang w:val="ru-RU"/>
        </w:rPr>
      </w:pPr>
      <w:r>
        <w:rPr>
          <w:lang w:val="ru-RU"/>
        </w:rPr>
        <w:t>- Типы личностей</w:t>
      </w:r>
    </w:p>
    <w:p w14:paraId="48C261A1" w14:textId="24A77198" w:rsidR="008F0CCB" w:rsidRDefault="008F0CCB" w:rsidP="00861898">
      <w:pPr>
        <w:rPr>
          <w:lang w:val="ru-RU"/>
        </w:rPr>
      </w:pPr>
      <w:r>
        <w:rPr>
          <w:lang w:val="ru-RU"/>
        </w:rPr>
        <w:tab/>
        <w:t>- Название</w:t>
      </w:r>
    </w:p>
    <w:p w14:paraId="7033C786" w14:textId="43EF6740" w:rsidR="008F0CCB" w:rsidRDefault="008F0CCB" w:rsidP="00861898">
      <w:pPr>
        <w:rPr>
          <w:lang w:val="ru-RU"/>
        </w:rPr>
      </w:pPr>
      <w:r>
        <w:rPr>
          <w:lang w:val="ru-RU"/>
        </w:rPr>
        <w:tab/>
        <w:t>- Описание</w:t>
      </w:r>
    </w:p>
    <w:p w14:paraId="19052734" w14:textId="661DACB4" w:rsidR="00861898" w:rsidRPr="008F0CCB" w:rsidRDefault="00861898" w:rsidP="00861898">
      <w:pPr>
        <w:rPr>
          <w:lang w:val="ru-RU"/>
        </w:rPr>
      </w:pPr>
      <w:r>
        <w:rPr>
          <w:lang w:val="ru-RU"/>
        </w:rPr>
        <w:t>- Профессии</w:t>
      </w:r>
    </w:p>
    <w:p w14:paraId="4B49DA8E" w14:textId="04A4ECDB" w:rsidR="00861898" w:rsidRDefault="00861898" w:rsidP="00861898">
      <w:pPr>
        <w:rPr>
          <w:lang w:val="ru-RU"/>
        </w:rPr>
      </w:pPr>
      <w:r>
        <w:rPr>
          <w:lang w:val="ru-RU"/>
        </w:rPr>
        <w:t>Ассоциация:</w:t>
      </w:r>
    </w:p>
    <w:p w14:paraId="38B2A092" w14:textId="3839566C" w:rsidR="00861898" w:rsidRDefault="00861898" w:rsidP="0086189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Состояния персонажа</w:t>
      </w:r>
    </w:p>
    <w:p w14:paraId="34A8C3B6" w14:textId="05C58ED1" w:rsidR="008F0CCB" w:rsidRDefault="008F0CCB" w:rsidP="008F0CC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Персонаж</w:t>
      </w:r>
    </w:p>
    <w:p w14:paraId="54B9A7E3" w14:textId="47DC8E0C" w:rsidR="008F0CCB" w:rsidRDefault="008F0CCB" w:rsidP="008F0CC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Состояние</w:t>
      </w:r>
    </w:p>
    <w:p w14:paraId="4DBBF154" w14:textId="30DAF6EB" w:rsidR="008F0CCB" w:rsidRDefault="008F0CCB" w:rsidP="008F0CC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Процент состояния</w:t>
      </w:r>
    </w:p>
    <w:p w14:paraId="2E676BEC" w14:textId="15D1CFDF" w:rsidR="00861898" w:rsidRDefault="00861898" w:rsidP="0086189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Профессии персонажа с вероятностью</w:t>
      </w:r>
    </w:p>
    <w:p w14:paraId="60C91520" w14:textId="0FAF1473" w:rsidR="008F0CCB" w:rsidRDefault="008F0CCB" w:rsidP="008F0CC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Персонаж</w:t>
      </w:r>
    </w:p>
    <w:p w14:paraId="631B8842" w14:textId="62DE500C" w:rsidR="008F0CCB" w:rsidRDefault="008F0CCB" w:rsidP="008F0CC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Профессия</w:t>
      </w:r>
    </w:p>
    <w:p w14:paraId="10147845" w14:textId="56F40A98" w:rsidR="008F0CCB" w:rsidRDefault="008F0CCB" w:rsidP="008F0CC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Вероятность профессии</w:t>
      </w:r>
    </w:p>
    <w:p w14:paraId="4C925231" w14:textId="32CD1045" w:rsidR="00861898" w:rsidRDefault="00861898" w:rsidP="0086189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Типы личностей персонажа</w:t>
      </w:r>
    </w:p>
    <w:p w14:paraId="6ACA36B2" w14:textId="1E8C2EB8" w:rsidR="008F0CCB" w:rsidRDefault="008F0CCB" w:rsidP="008F0CC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Название</w:t>
      </w:r>
    </w:p>
    <w:p w14:paraId="3F69A45C" w14:textId="23D1A300" w:rsidR="008F0CCB" w:rsidRDefault="008F0CCB" w:rsidP="008F0CC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Описание</w:t>
      </w:r>
    </w:p>
    <w:p w14:paraId="1CAD0906" w14:textId="6921DFCA" w:rsidR="00861898" w:rsidRDefault="00861898" w:rsidP="0086189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Действия персонажа </w:t>
      </w:r>
    </w:p>
    <w:p w14:paraId="58122462" w14:textId="76937BBB" w:rsidR="008F0CCB" w:rsidRDefault="008F0CCB" w:rsidP="008F0CC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Персонаж, выполняющий действие</w:t>
      </w:r>
    </w:p>
    <w:p w14:paraId="50F36BFA" w14:textId="57A35293" w:rsidR="008F0CCB" w:rsidRDefault="008F0CCB" w:rsidP="008F0CC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 какое состояние какого персонажа обратил внимание</w:t>
      </w:r>
    </w:p>
    <w:p w14:paraId="76F6433C" w14:textId="6598D36F" w:rsidR="00861898" w:rsidRDefault="00861898" w:rsidP="00861898">
      <w:pPr>
        <w:ind w:left="567" w:firstLine="0"/>
        <w:rPr>
          <w:lang w:val="ru-RU"/>
        </w:rPr>
      </w:pPr>
      <w:r>
        <w:rPr>
          <w:lang w:val="ru-RU"/>
        </w:rPr>
        <w:lastRenderedPageBreak/>
        <w:t xml:space="preserve">Характеристика </w:t>
      </w:r>
    </w:p>
    <w:p w14:paraId="358E33F4" w14:textId="48CC5BA8" w:rsidR="008F0CCB" w:rsidRPr="008F0CCB" w:rsidRDefault="008F0CCB" w:rsidP="008F0CCB">
      <w:pPr>
        <w:pStyle w:val="ListParagraph"/>
        <w:numPr>
          <w:ilvl w:val="0"/>
          <w:numId w:val="2"/>
        </w:numPr>
      </w:pPr>
      <w:r>
        <w:rPr>
          <w:lang w:val="ru-RU"/>
        </w:rPr>
        <w:t>Пол</w:t>
      </w:r>
    </w:p>
    <w:p w14:paraId="0AC3EF55" w14:textId="155EDEB5" w:rsidR="008F0CCB" w:rsidRPr="008F0CCB" w:rsidRDefault="008F0CCB" w:rsidP="008F0CCB">
      <w:pPr>
        <w:pStyle w:val="ListParagraph"/>
        <w:numPr>
          <w:ilvl w:val="1"/>
          <w:numId w:val="2"/>
        </w:numPr>
      </w:pPr>
      <w:r>
        <w:rPr>
          <w:lang w:val="ru-RU"/>
        </w:rPr>
        <w:t>Название</w:t>
      </w:r>
    </w:p>
    <w:p w14:paraId="571908E5" w14:textId="5FCB6F5B" w:rsidR="008F0CCB" w:rsidRPr="008F0CCB" w:rsidRDefault="008F0CCB" w:rsidP="008F0CCB">
      <w:pPr>
        <w:pStyle w:val="ListParagraph"/>
        <w:numPr>
          <w:ilvl w:val="1"/>
          <w:numId w:val="2"/>
        </w:numPr>
      </w:pPr>
      <w:r>
        <w:rPr>
          <w:lang w:val="ru-RU"/>
        </w:rPr>
        <w:t>Гендерная принадлежность</w:t>
      </w:r>
    </w:p>
    <w:p w14:paraId="1F10CC1F" w14:textId="217B8675" w:rsidR="008F0CCB" w:rsidRPr="008F0CCB" w:rsidRDefault="008F0CCB" w:rsidP="008F0CCB">
      <w:pPr>
        <w:pStyle w:val="ListParagraph"/>
        <w:numPr>
          <w:ilvl w:val="1"/>
          <w:numId w:val="2"/>
        </w:numPr>
      </w:pPr>
      <w:r>
        <w:rPr>
          <w:lang w:val="ru-RU"/>
        </w:rPr>
        <w:t>Половая ориентация</w:t>
      </w:r>
    </w:p>
    <w:p w14:paraId="564759A4" w14:textId="178B98D3" w:rsidR="0055070B" w:rsidRDefault="0055070B" w:rsidP="0055070B">
      <w:pPr>
        <w:pStyle w:val="Heading1"/>
        <w:rPr>
          <w:lang w:val="ru-RU"/>
        </w:rPr>
      </w:pPr>
      <w:bookmarkStart w:id="3" w:name="_Toc145074587"/>
      <w:r>
        <w:rPr>
          <w:lang w:val="ru-RU"/>
        </w:rPr>
        <w:lastRenderedPageBreak/>
        <w:t>Инфологическая модель</w:t>
      </w:r>
      <w:bookmarkEnd w:id="3"/>
    </w:p>
    <w:p w14:paraId="05B91CAB" w14:textId="1EE223B6" w:rsidR="0055070B" w:rsidRDefault="00467CDF" w:rsidP="0055070B">
      <w:r>
        <w:rPr>
          <w:noProof/>
        </w:rPr>
        <w:drawing>
          <wp:inline distT="0" distB="0" distL="0" distR="0" wp14:anchorId="217574FF" wp14:editId="0A334AD2">
            <wp:extent cx="5354419" cy="3623481"/>
            <wp:effectExtent l="0" t="0" r="0" b="0"/>
            <wp:docPr id="19804654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10" cy="36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EC52" w14:textId="0BB6D54C" w:rsidR="000D1B1D" w:rsidRDefault="000D1B1D" w:rsidP="000D1B1D">
      <w:pPr>
        <w:pStyle w:val="Heading1"/>
        <w:rPr>
          <w:lang w:val="ru-RU"/>
        </w:rPr>
      </w:pPr>
      <w:bookmarkStart w:id="4" w:name="_Toc145074588"/>
      <w:r>
        <w:rPr>
          <w:lang w:val="ru-RU"/>
        </w:rPr>
        <w:lastRenderedPageBreak/>
        <w:t>Даталогическая модель</w:t>
      </w:r>
      <w:bookmarkEnd w:id="4"/>
    </w:p>
    <w:p w14:paraId="20088A28" w14:textId="18C6DFB8" w:rsidR="000D1B1D" w:rsidRDefault="00FD3615" w:rsidP="000D1B1D">
      <w:r>
        <w:rPr>
          <w:noProof/>
        </w:rPr>
        <w:drawing>
          <wp:inline distT="0" distB="0" distL="0" distR="0" wp14:anchorId="7EFCCDC4" wp14:editId="7643BF6F">
            <wp:extent cx="5356746" cy="4398515"/>
            <wp:effectExtent l="0" t="0" r="0" b="2540"/>
            <wp:docPr id="5755725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61" cy="440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E2F1" w14:textId="3EBBC0B7" w:rsidR="00521BDD" w:rsidRDefault="000D1B1D" w:rsidP="009F59F4">
      <w:pPr>
        <w:pStyle w:val="Heading1"/>
        <w:rPr>
          <w:lang w:val="ru-RU"/>
        </w:rPr>
      </w:pPr>
      <w:bookmarkStart w:id="5" w:name="_Toc145074589"/>
      <w:r>
        <w:rPr>
          <w:lang w:val="ru-RU"/>
        </w:rPr>
        <w:lastRenderedPageBreak/>
        <w:t>Реализация даталогической модели</w:t>
      </w:r>
      <w:bookmarkEnd w:id="5"/>
    </w:p>
    <w:p w14:paraId="5ECB4B8C" w14:textId="77777777" w:rsidR="00880DAD" w:rsidRPr="001E2DD8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1E2DD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r w:rsidRPr="001E2DD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genders</w:t>
      </w:r>
      <w:r w:rsidRPr="001E2DD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(</w:t>
      </w:r>
    </w:p>
    <w:p w14:paraId="381E0FBA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1E2DD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1E2DD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serial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PRIMARY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KEY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744E328D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76F63F35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femeninity_masculinity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NUMERIC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5FE3DB59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sexual_orientation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NUMERIC</w:t>
      </w:r>
    </w:p>
    <w:p w14:paraId="4362D25A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412CAB8D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9BE066E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characters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14:paraId="3A098B5E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SERIAL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PRIMARY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KEY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1B347416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465628CA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last_name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72679B15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eye_color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0BB55C55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gender_id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INTEGER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REFERENCES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genders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47A3EB57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768846DD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5137974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states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14:paraId="37274A02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SERIAL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PRIMARY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KEY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794EF3A8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64E6786D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description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</w:p>
    <w:p w14:paraId="78A6EC4C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is_good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BOOLEAN</w:t>
      </w:r>
    </w:p>
    <w:p w14:paraId="36C425BB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1DE8562B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53E844A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character_states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14:paraId="7A65EE76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SERIAL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PRIMARY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KEY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337A0E24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character_id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INTEGER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REFERENCES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characters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14:paraId="6C7D5CDB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state_id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INTEGER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REFERENCES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states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14:paraId="20603F56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percentage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NUMERIC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276A90CC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UNIQUE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character_id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state_id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3E41B1AF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794A5CAA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4D1DAA6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personalities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14:paraId="71BDD391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SERIAL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PRIMARY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KEY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1A6A4389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79AD9AEF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description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</w:p>
    <w:p w14:paraId="141DBD8F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53FDDECE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D596618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character_personalities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14:paraId="79AE77B7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character_id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INTEGER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REFERENCES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characters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14:paraId="35338EE2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personality_id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INTEGER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REFERENCES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personalities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14:paraId="15FD410E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PRIMARY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KEY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character_id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personality_id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2FB57E78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60C186E7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B61266E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professions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14:paraId="590C33FC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SERIAL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PRIMARY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KEY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44332549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792A3A15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job_description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64032C4A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requirements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TEXT</w:t>
      </w:r>
    </w:p>
    <w:p w14:paraId="68C70C0A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3725D0D2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0C8E56D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character_professions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14:paraId="761657F8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character_id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INTEGER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REFERENCES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characters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14:paraId="5239A8F9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profession_id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INTEGER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REFERENCES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professions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14:paraId="0914373F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probability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NUMERIC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679816BE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PRIMARY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KEY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character_id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profession_id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50AD7354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292E4478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F057919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CREATE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actions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14:paraId="40039530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SERIAL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PRIMARY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KEY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647F3BDC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actor_id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INTEGER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REFERENCES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characters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14:paraId="00285692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character_state_observed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INTEGER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REFERENCES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character_states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268DC4E1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27C6BB2A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707D9B9" w14:textId="77777777" w:rsidR="00A5484A" w:rsidRPr="001E2DD8" w:rsidRDefault="00A5484A" w:rsidP="00A5484A"/>
    <w:p w14:paraId="44963281" w14:textId="05B9C20D" w:rsidR="000D1B1D" w:rsidRPr="001E2DD8" w:rsidRDefault="004A0F43" w:rsidP="004A0F43">
      <w:pPr>
        <w:pStyle w:val="Heading1"/>
      </w:pPr>
      <w:bookmarkStart w:id="6" w:name="_Toc145074590"/>
      <w:r>
        <w:rPr>
          <w:lang w:val="ru-RU"/>
        </w:rPr>
        <w:lastRenderedPageBreak/>
        <w:t>Заполнение</w:t>
      </w:r>
      <w:r w:rsidRPr="001E2DD8">
        <w:t xml:space="preserve"> </w:t>
      </w:r>
      <w:r>
        <w:rPr>
          <w:lang w:val="ru-RU"/>
        </w:rPr>
        <w:t>тестовыми</w:t>
      </w:r>
      <w:r w:rsidRPr="001E2DD8">
        <w:t xml:space="preserve"> </w:t>
      </w:r>
      <w:r>
        <w:rPr>
          <w:lang w:val="ru-RU"/>
        </w:rPr>
        <w:t>данными</w:t>
      </w:r>
      <w:bookmarkEnd w:id="6"/>
    </w:p>
    <w:p w14:paraId="17108FBB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INSERT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INTO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genders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femeninity_masculinity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sexual_orientation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7166B6F9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VALUES</w:t>
      </w:r>
    </w:p>
    <w:p w14:paraId="0C865796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</w:rPr>
        <w:t>'male'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14:paraId="18DAC2FA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</w:rPr>
        <w:t>'female'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14:paraId="1B76AE1D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</w:rPr>
        <w:t>'attack helicopter'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0.5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0.5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33025857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C03D838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INSERT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INTO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characters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last_name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eye_color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gender_id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3A8ADBA6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VALUES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</w:p>
    <w:p w14:paraId="7C193A28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</w:rPr>
        <w:t>'Эд'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</w:rPr>
        <w:t>'Реджис'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</w:rPr>
        <w:t>'Blue'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14:paraId="6ED8FBFA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</w:rPr>
        <w:t>'She'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</w:rPr>
        <w:t>'Her'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</w:rPr>
        <w:t>'Purple'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154791F2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5B6A895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INSERT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INTO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states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description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is_good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7B6E5AC1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VALUES</w:t>
      </w:r>
    </w:p>
    <w:p w14:paraId="539C9D6A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'Напряженный'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'Чел напряжен'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),</w:t>
      </w:r>
    </w:p>
    <w:p w14:paraId="3A4FDCBA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'Не по себе'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'Челу не по себе'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);</w:t>
      </w:r>
    </w:p>
    <w:p w14:paraId="24D390A8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636142A3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INSERT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INTO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personalities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description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25465D9A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VALUES</w:t>
      </w:r>
    </w:p>
    <w:p w14:paraId="1781B67D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'Беспокойный'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'чел вообще не спокоен'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),</w:t>
      </w:r>
    </w:p>
    <w:p w14:paraId="66428F35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</w:rPr>
        <w:t>'Нервный'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</w:rPr>
        <w:t>'чел нервничает'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227CCE21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8FC94B7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INSERT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INTO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professions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job_description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requirements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7CE20A51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VALUES</w:t>
      </w:r>
    </w:p>
    <w:p w14:paraId="06B2BD77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'Мастер со стройки'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'строить дом'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'уметь строить дом'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),</w:t>
      </w:r>
    </w:p>
    <w:p w14:paraId="121B3169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'Кто-то из администрации'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'админить'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880DAD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'уменить админить'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);</w:t>
      </w:r>
    </w:p>
    <w:p w14:paraId="38433EF2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06D28D6E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INSERT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INTO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character_states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character_id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state_id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56885B53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VALUES</w:t>
      </w:r>
    </w:p>
    <w:p w14:paraId="482458FE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(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14:paraId="3576D9F2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2B93F24E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5C3688F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INSERT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INTO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character_personalities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character_id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personality_id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148F2811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VALUES</w:t>
      </w:r>
    </w:p>
    <w:p w14:paraId="5300E027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14:paraId="63A4190C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2961DC3E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A4B0C2B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INSERT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INTO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character_professions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character_id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profession_id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probability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1C1E98B4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VALUES</w:t>
      </w:r>
    </w:p>
    <w:p w14:paraId="5CD4E504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14:paraId="6E62AA0F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B5CEA8"/>
          <w:sz w:val="30"/>
          <w:szCs w:val="30"/>
        </w:rPr>
        <w:t>0.9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5A22F8F5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AB5C46C" w14:textId="77777777" w:rsidR="00880DAD" w:rsidRPr="00880DAD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INSERT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INTO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880DAD">
        <w:rPr>
          <w:rFonts w:ascii="Consolas" w:eastAsia="Times New Roman" w:hAnsi="Consolas" w:cs="Times New Roman"/>
          <w:color w:val="DCDCAA"/>
          <w:sz w:val="30"/>
          <w:szCs w:val="30"/>
        </w:rPr>
        <w:t>actions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actor_id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880DAD">
        <w:rPr>
          <w:rFonts w:ascii="Consolas" w:eastAsia="Times New Roman" w:hAnsi="Consolas" w:cs="Times New Roman"/>
          <w:color w:val="9CDCFE"/>
          <w:sz w:val="30"/>
          <w:szCs w:val="30"/>
        </w:rPr>
        <w:t>character_state_observed</w:t>
      </w:r>
      <w:r w:rsidRPr="00880DA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7A3D088C" w14:textId="77777777" w:rsidR="00880DAD" w:rsidRPr="001E2DD8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880DAD">
        <w:rPr>
          <w:rFonts w:ascii="Consolas" w:eastAsia="Times New Roman" w:hAnsi="Consolas" w:cs="Times New Roman"/>
          <w:color w:val="569CD6"/>
          <w:sz w:val="30"/>
          <w:szCs w:val="30"/>
        </w:rPr>
        <w:t>VALUES</w:t>
      </w:r>
    </w:p>
    <w:p w14:paraId="127DCE3C" w14:textId="77777777" w:rsidR="00880DAD" w:rsidRPr="001E2DD8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1E2DD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r w:rsidRPr="001E2DD8">
        <w:rPr>
          <w:rFonts w:ascii="Consolas" w:eastAsia="Times New Roman" w:hAnsi="Consolas" w:cs="Times New Roman"/>
          <w:color w:val="B5CEA8"/>
          <w:sz w:val="30"/>
          <w:szCs w:val="30"/>
          <w:lang w:val="ru-RU"/>
        </w:rPr>
        <w:t>2</w:t>
      </w:r>
      <w:r w:rsidRPr="001E2DD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1E2DD8">
        <w:rPr>
          <w:rFonts w:ascii="Consolas" w:eastAsia="Times New Roman" w:hAnsi="Consolas" w:cs="Times New Roman"/>
          <w:color w:val="B5CEA8"/>
          <w:sz w:val="30"/>
          <w:szCs w:val="30"/>
          <w:lang w:val="ru-RU"/>
        </w:rPr>
        <w:t>1</w:t>
      </w:r>
      <w:r w:rsidRPr="001E2DD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),</w:t>
      </w:r>
    </w:p>
    <w:p w14:paraId="7F5D9282" w14:textId="77777777" w:rsidR="00880DAD" w:rsidRPr="001E2DD8" w:rsidRDefault="00880DAD" w:rsidP="00880DAD">
      <w:pPr>
        <w:shd w:val="clear" w:color="auto" w:fill="1E1E1E"/>
        <w:spacing w:after="0" w:line="405" w:lineRule="atLeast"/>
        <w:ind w:firstLine="0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1E2DD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r w:rsidRPr="001E2DD8">
        <w:rPr>
          <w:rFonts w:ascii="Consolas" w:eastAsia="Times New Roman" w:hAnsi="Consolas" w:cs="Times New Roman"/>
          <w:color w:val="B5CEA8"/>
          <w:sz w:val="30"/>
          <w:szCs w:val="30"/>
          <w:lang w:val="ru-RU"/>
        </w:rPr>
        <w:t>2</w:t>
      </w:r>
      <w:r w:rsidRPr="001E2DD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1E2DD8">
        <w:rPr>
          <w:rFonts w:ascii="Consolas" w:eastAsia="Times New Roman" w:hAnsi="Consolas" w:cs="Times New Roman"/>
          <w:color w:val="B5CEA8"/>
          <w:sz w:val="30"/>
          <w:szCs w:val="30"/>
          <w:lang w:val="ru-RU"/>
        </w:rPr>
        <w:t>1</w:t>
      </w:r>
      <w:r w:rsidRPr="001E2DD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);</w:t>
      </w:r>
    </w:p>
    <w:p w14:paraId="1194CCC3" w14:textId="77777777" w:rsidR="00880DAD" w:rsidRPr="00880DAD" w:rsidRDefault="00880DAD" w:rsidP="00880DAD">
      <w:pPr>
        <w:rPr>
          <w:lang w:val="ru-RU"/>
        </w:rPr>
      </w:pPr>
    </w:p>
    <w:p w14:paraId="7FAA98D7" w14:textId="543A4538" w:rsidR="004A0F43" w:rsidRDefault="003471EA" w:rsidP="003471EA">
      <w:pPr>
        <w:pStyle w:val="Heading1"/>
        <w:rPr>
          <w:lang w:val="ru-RU"/>
        </w:rPr>
      </w:pPr>
      <w:bookmarkStart w:id="7" w:name="_Toc145074591"/>
      <w:r>
        <w:rPr>
          <w:lang w:val="ru-RU"/>
        </w:rPr>
        <w:lastRenderedPageBreak/>
        <w:t>Вывод</w:t>
      </w:r>
      <w:bookmarkEnd w:id="7"/>
    </w:p>
    <w:p w14:paraId="3B20AAB4" w14:textId="1CCEF746" w:rsidR="003471EA" w:rsidRPr="00BA09A2" w:rsidRDefault="00FB4F53" w:rsidP="00FB4F53">
      <w:pPr>
        <w:rPr>
          <w:lang w:val="ru-RU"/>
        </w:rPr>
      </w:pPr>
      <w:r w:rsidRPr="00FB4F53">
        <w:rPr>
          <w:lang w:val="ru-RU"/>
        </w:rPr>
        <w:t>В ходе выполнения лабораторной работы я ознакомился c базовыми команда взаимодействия с PostgreSQL, познакомился с понятиями DDL и DML, а также архитектурой ANSI-SPARC. Построил самостоятельно инфологическую и даталогическую модели.</w:t>
      </w:r>
    </w:p>
    <w:sectPr w:rsidR="003471EA" w:rsidRPr="00BA09A2" w:rsidSect="004E5A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64DE2" w14:textId="77777777" w:rsidR="00C36CBE" w:rsidRDefault="00C36CBE" w:rsidP="004E5A67">
      <w:pPr>
        <w:spacing w:after="0" w:line="240" w:lineRule="auto"/>
      </w:pPr>
      <w:r>
        <w:separator/>
      </w:r>
    </w:p>
  </w:endnote>
  <w:endnote w:type="continuationSeparator" w:id="0">
    <w:p w14:paraId="6470D6E3" w14:textId="77777777" w:rsidR="00C36CBE" w:rsidRDefault="00C36CBE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64F6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67E749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0AFF6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0A405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C960" w14:textId="77777777" w:rsidR="00C36CBE" w:rsidRDefault="00C36CBE" w:rsidP="004E5A67">
      <w:pPr>
        <w:spacing w:after="0" w:line="240" w:lineRule="auto"/>
      </w:pPr>
      <w:r>
        <w:separator/>
      </w:r>
    </w:p>
  </w:footnote>
  <w:footnote w:type="continuationSeparator" w:id="0">
    <w:p w14:paraId="0C229904" w14:textId="77777777" w:rsidR="00C36CBE" w:rsidRDefault="00C36CBE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7E54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E621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E1622" w14:textId="77777777" w:rsidR="004E5A67" w:rsidRDefault="004E5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10F7"/>
    <w:multiLevelType w:val="hybridMultilevel"/>
    <w:tmpl w:val="6DC21A10"/>
    <w:lvl w:ilvl="0" w:tplc="386838DA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C9A45C6"/>
    <w:multiLevelType w:val="hybridMultilevel"/>
    <w:tmpl w:val="04AC8A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67047025">
    <w:abstractNumId w:val="1"/>
  </w:num>
  <w:num w:numId="2" w16cid:durableId="84740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0F"/>
    <w:rsid w:val="000305FA"/>
    <w:rsid w:val="000317B8"/>
    <w:rsid w:val="00037241"/>
    <w:rsid w:val="000D1B1D"/>
    <w:rsid w:val="000E696B"/>
    <w:rsid w:val="000F04DE"/>
    <w:rsid w:val="00110BD8"/>
    <w:rsid w:val="00144CFB"/>
    <w:rsid w:val="001750C8"/>
    <w:rsid w:val="001A0903"/>
    <w:rsid w:val="001A135C"/>
    <w:rsid w:val="001A32BE"/>
    <w:rsid w:val="001E2DD8"/>
    <w:rsid w:val="002E7388"/>
    <w:rsid w:val="002F14A8"/>
    <w:rsid w:val="003465BB"/>
    <w:rsid w:val="003471EA"/>
    <w:rsid w:val="003539AC"/>
    <w:rsid w:val="00396245"/>
    <w:rsid w:val="003A1009"/>
    <w:rsid w:val="003A51F1"/>
    <w:rsid w:val="003C495A"/>
    <w:rsid w:val="003D2F98"/>
    <w:rsid w:val="004228E9"/>
    <w:rsid w:val="00432229"/>
    <w:rsid w:val="0044386E"/>
    <w:rsid w:val="004464C1"/>
    <w:rsid w:val="004633CF"/>
    <w:rsid w:val="00467CDF"/>
    <w:rsid w:val="004A0F43"/>
    <w:rsid w:val="004C573A"/>
    <w:rsid w:val="004E5A67"/>
    <w:rsid w:val="004F6963"/>
    <w:rsid w:val="005060D4"/>
    <w:rsid w:val="0051576A"/>
    <w:rsid w:val="00521BDD"/>
    <w:rsid w:val="00531819"/>
    <w:rsid w:val="00546A24"/>
    <w:rsid w:val="0055070B"/>
    <w:rsid w:val="0055140E"/>
    <w:rsid w:val="00592577"/>
    <w:rsid w:val="006170BD"/>
    <w:rsid w:val="00671C8D"/>
    <w:rsid w:val="00693391"/>
    <w:rsid w:val="006A3AD8"/>
    <w:rsid w:val="006C1DA7"/>
    <w:rsid w:val="006F31DD"/>
    <w:rsid w:val="00713703"/>
    <w:rsid w:val="00736AE4"/>
    <w:rsid w:val="007416AF"/>
    <w:rsid w:val="00787D9A"/>
    <w:rsid w:val="00793DFD"/>
    <w:rsid w:val="00795B77"/>
    <w:rsid w:val="007C295E"/>
    <w:rsid w:val="00860072"/>
    <w:rsid w:val="00861898"/>
    <w:rsid w:val="00880DAD"/>
    <w:rsid w:val="0088166C"/>
    <w:rsid w:val="008A4306"/>
    <w:rsid w:val="008B53DB"/>
    <w:rsid w:val="008F0CCB"/>
    <w:rsid w:val="008F424E"/>
    <w:rsid w:val="00934BC4"/>
    <w:rsid w:val="00982A67"/>
    <w:rsid w:val="009A56E5"/>
    <w:rsid w:val="009C1648"/>
    <w:rsid w:val="009C7795"/>
    <w:rsid w:val="009F59F4"/>
    <w:rsid w:val="00A0329B"/>
    <w:rsid w:val="00A03681"/>
    <w:rsid w:val="00A3610A"/>
    <w:rsid w:val="00A47207"/>
    <w:rsid w:val="00A5484A"/>
    <w:rsid w:val="00A643B5"/>
    <w:rsid w:val="00A927CC"/>
    <w:rsid w:val="00B03018"/>
    <w:rsid w:val="00B262E5"/>
    <w:rsid w:val="00B33BEA"/>
    <w:rsid w:val="00B47426"/>
    <w:rsid w:val="00B50A0F"/>
    <w:rsid w:val="00B61589"/>
    <w:rsid w:val="00B73250"/>
    <w:rsid w:val="00B919D0"/>
    <w:rsid w:val="00BA09A2"/>
    <w:rsid w:val="00BF2215"/>
    <w:rsid w:val="00BF3950"/>
    <w:rsid w:val="00C049CB"/>
    <w:rsid w:val="00C05B3E"/>
    <w:rsid w:val="00C36CBE"/>
    <w:rsid w:val="00C60906"/>
    <w:rsid w:val="00C6360F"/>
    <w:rsid w:val="00CD0A6D"/>
    <w:rsid w:val="00CD6FAC"/>
    <w:rsid w:val="00D03C0D"/>
    <w:rsid w:val="00D413B2"/>
    <w:rsid w:val="00D65D90"/>
    <w:rsid w:val="00D85471"/>
    <w:rsid w:val="00D85CD4"/>
    <w:rsid w:val="00DA5352"/>
    <w:rsid w:val="00DD204C"/>
    <w:rsid w:val="00DD3E6D"/>
    <w:rsid w:val="00DD42ED"/>
    <w:rsid w:val="00DE1F9A"/>
    <w:rsid w:val="00E13DC0"/>
    <w:rsid w:val="00E156A3"/>
    <w:rsid w:val="00E372EB"/>
    <w:rsid w:val="00E416F0"/>
    <w:rsid w:val="00E5098B"/>
    <w:rsid w:val="00E63B98"/>
    <w:rsid w:val="00E65BB4"/>
    <w:rsid w:val="00E74BF2"/>
    <w:rsid w:val="00E925B6"/>
    <w:rsid w:val="00EA7DB5"/>
    <w:rsid w:val="00EC683D"/>
    <w:rsid w:val="00ED0975"/>
    <w:rsid w:val="00EE5039"/>
    <w:rsid w:val="00EF22D3"/>
    <w:rsid w:val="00F37F87"/>
    <w:rsid w:val="00F72ACC"/>
    <w:rsid w:val="00F74AC8"/>
    <w:rsid w:val="00F802FA"/>
    <w:rsid w:val="00F840F2"/>
    <w:rsid w:val="00FB4F53"/>
    <w:rsid w:val="00FD3615"/>
    <w:rsid w:val="00FD669D"/>
    <w:rsid w:val="00FF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A25A"/>
  <w15:chartTrackingRefBased/>
  <w15:docId w15:val="{B59A1BC6-24B0-46D5-A195-4AF96BD2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CD6FA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F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FAC"/>
    <w:rPr>
      <w:rFonts w:ascii="Times New Roman" w:hAnsi="Times New Roman"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0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9589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4948</TotalTime>
  <Pages>13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55</cp:revision>
  <cp:lastPrinted>2023-09-08T11:48:00Z</cp:lastPrinted>
  <dcterms:created xsi:type="dcterms:W3CDTF">2023-09-03T16:18:00Z</dcterms:created>
  <dcterms:modified xsi:type="dcterms:W3CDTF">2023-09-22T08:48:00Z</dcterms:modified>
</cp:coreProperties>
</file>