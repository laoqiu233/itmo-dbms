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89C59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0"/>
          <w:szCs w:val="28"/>
          <w:lang w:val="ru-RU"/>
        </w:rPr>
        <w:t>Министерство науки и высшего образования Российской Федерации</w:t>
      </w:r>
    </w:p>
    <w:p w14:paraId="10F2A733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  <w:r w:rsidRPr="004A191D">
        <w:rPr>
          <w:rFonts w:eastAsia="Times New Roman" w:cs="Times New Roman"/>
          <w:color w:val="00000A"/>
          <w:szCs w:val="28"/>
        </w:rPr>
        <w:t> </w:t>
      </w:r>
    </w:p>
    <w:p w14:paraId="48051117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lang w:val="ru-RU"/>
        </w:rPr>
        <w:t>«Национальный исследовательский университет ИТМО»</w:t>
      </w:r>
    </w:p>
    <w:p w14:paraId="056D823A" w14:textId="77777777" w:rsidR="00A03681" w:rsidRPr="004A191D" w:rsidRDefault="00A03681" w:rsidP="00A0368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5529A537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i/>
          <w:iCs/>
          <w:color w:val="00000A"/>
          <w:szCs w:val="28"/>
          <w:lang w:val="ru-RU"/>
        </w:rPr>
        <w:t>Факультет Программной инженерии и компьютерной техники</w:t>
      </w:r>
    </w:p>
    <w:p w14:paraId="39B40706" w14:textId="77777777" w:rsidR="00A03681" w:rsidRPr="004A191D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4A7E3510" w14:textId="5488BBA4" w:rsidR="00A03681" w:rsidRPr="007A7225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Лабораторная работа</w:t>
      </w:r>
      <w:r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 xml:space="preserve"> №</w:t>
      </w:r>
      <w:r w:rsidR="0032369C" w:rsidRPr="007A7225"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4</w:t>
      </w:r>
    </w:p>
    <w:p w14:paraId="66C69661" w14:textId="26740586" w:rsidR="00A03681" w:rsidRPr="00692645" w:rsidRDefault="0032369C" w:rsidP="00A03681">
      <w:pPr>
        <w:spacing w:after="0" w:line="240" w:lineRule="auto"/>
        <w:ind w:firstLine="0"/>
        <w:jc w:val="center"/>
        <w:rPr>
          <w:rFonts w:eastAsia="Times New Roman" w:cs="Times New Roman"/>
          <w:color w:val="00000A"/>
          <w:sz w:val="36"/>
          <w:szCs w:val="36"/>
          <w:lang w:val="ru-RU"/>
        </w:rPr>
      </w:pPr>
      <w:r>
        <w:rPr>
          <w:rFonts w:eastAsia="Times New Roman" w:cs="Times New Roman"/>
          <w:color w:val="00000A"/>
          <w:sz w:val="36"/>
          <w:szCs w:val="36"/>
          <w:lang w:val="ru-RU"/>
        </w:rPr>
        <w:t>ИСиБД</w:t>
      </w:r>
    </w:p>
    <w:p w14:paraId="6B83F2D5" w14:textId="77777777" w:rsidR="00A03681" w:rsidRPr="004A191D" w:rsidRDefault="00A03681" w:rsidP="00A0368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4007CF4A" w14:textId="19FCC46A" w:rsidR="00A03681" w:rsidRPr="00692645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 w:val="36"/>
          <w:szCs w:val="36"/>
          <w:lang w:val="ru-RU"/>
        </w:rPr>
        <w:t>Вариант №</w:t>
      </w:r>
      <w:r w:rsidR="0032369C" w:rsidRPr="0032369C">
        <w:rPr>
          <w:rFonts w:eastAsia="Times New Roman" w:cs="Times New Roman"/>
          <w:color w:val="00000A"/>
          <w:sz w:val="36"/>
          <w:szCs w:val="36"/>
          <w:lang w:val="ru-RU"/>
        </w:rPr>
        <w:t>11203</w:t>
      </w:r>
    </w:p>
    <w:p w14:paraId="06A811BE" w14:textId="77777777" w:rsidR="00A03681" w:rsidRPr="004A191D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78BD60EA" w14:textId="77777777" w:rsidR="00A03681" w:rsidRPr="004A191D" w:rsidRDefault="00A03681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 xml:space="preserve">Группа: </w:t>
      </w:r>
      <w:r w:rsidRPr="004A191D">
        <w:rPr>
          <w:rFonts w:eastAsia="Times New Roman" w:cs="Times New Roman"/>
          <w:color w:val="00000A"/>
          <w:szCs w:val="28"/>
          <w:u w:val="single"/>
        </w:rPr>
        <w:t>P</w:t>
      </w:r>
      <w:r w:rsidRPr="00FF1BA0">
        <w:rPr>
          <w:rFonts w:eastAsia="Times New Roman" w:cs="Times New Roman"/>
          <w:color w:val="00000A"/>
          <w:szCs w:val="28"/>
          <w:u w:val="single"/>
          <w:lang w:val="ru-RU"/>
        </w:rPr>
        <w:t>3</w:t>
      </w:r>
      <w:r w:rsidR="005F498D">
        <w:rPr>
          <w:rFonts w:eastAsia="Times New Roman" w:cs="Times New Roman"/>
          <w:color w:val="00000A"/>
          <w:szCs w:val="28"/>
          <w:u w:val="single"/>
          <w:lang w:val="ru-RU"/>
        </w:rPr>
        <w:t>3312</w:t>
      </w:r>
    </w:p>
    <w:p w14:paraId="143BE85F" w14:textId="77777777" w:rsidR="00A03681" w:rsidRPr="004A191D" w:rsidRDefault="00A03681" w:rsidP="00A0368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594E45A0" w14:textId="77777777" w:rsidR="00A03681" w:rsidRPr="008D68BE" w:rsidRDefault="00A03681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>Выполнил</w:t>
      </w:r>
      <w:r w:rsidRPr="004A191D">
        <w:rPr>
          <w:rFonts w:eastAsia="Times New Roman" w:cs="Times New Roman"/>
          <w:color w:val="00000A"/>
          <w:szCs w:val="28"/>
          <w:lang w:val="ru-RU"/>
        </w:rPr>
        <w:t xml:space="preserve">: </w:t>
      </w:r>
      <w:r>
        <w:rPr>
          <w:rFonts w:eastAsia="Times New Roman" w:cs="Times New Roman"/>
          <w:color w:val="00000A"/>
          <w:szCs w:val="28"/>
          <w:lang w:val="ru-RU"/>
        </w:rPr>
        <w:t>Цю Тяньшэн</w:t>
      </w:r>
    </w:p>
    <w:p w14:paraId="2AD1DF0C" w14:textId="77777777" w:rsidR="00A03681" w:rsidRPr="004A191D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5066939E" w14:textId="77777777" w:rsidR="00A03681" w:rsidRPr="004A191D" w:rsidRDefault="00A03681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>Проверил</w:t>
      </w:r>
      <w:r w:rsidR="005F498D" w:rsidRPr="0032369C">
        <w:rPr>
          <w:rFonts w:eastAsia="Times New Roman" w:cs="Times New Roman"/>
          <w:color w:val="00000A"/>
          <w:szCs w:val="28"/>
          <w:u w:val="single"/>
          <w:lang w:val="ru-RU"/>
        </w:rPr>
        <w:t>(-</w:t>
      </w:r>
      <w:r w:rsidR="005F498D">
        <w:rPr>
          <w:rFonts w:eastAsia="Times New Roman" w:cs="Times New Roman"/>
          <w:color w:val="00000A"/>
          <w:szCs w:val="28"/>
          <w:u w:val="single"/>
          <w:lang w:val="ru-RU"/>
        </w:rPr>
        <w:t>а</w:t>
      </w:r>
      <w:r w:rsidR="005F498D" w:rsidRPr="0032369C">
        <w:rPr>
          <w:rFonts w:eastAsia="Times New Roman" w:cs="Times New Roman"/>
          <w:color w:val="00000A"/>
          <w:szCs w:val="28"/>
          <w:u w:val="single"/>
          <w:lang w:val="ru-RU"/>
        </w:rPr>
        <w:t>)</w:t>
      </w:r>
      <w:r w:rsidRPr="004A191D">
        <w:rPr>
          <w:rFonts w:eastAsia="Times New Roman" w:cs="Times New Roman"/>
          <w:color w:val="00000A"/>
          <w:szCs w:val="28"/>
          <w:lang w:val="ru-RU"/>
        </w:rPr>
        <w:t>:</w:t>
      </w:r>
    </w:p>
    <w:p w14:paraId="0A3A0073" w14:textId="44D3FCBD" w:rsidR="00A03681" w:rsidRPr="007A7225" w:rsidRDefault="0032369C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A"/>
          <w:szCs w:val="28"/>
          <w:lang w:val="ru-RU"/>
        </w:rPr>
        <w:t>Наумова Н.А.</w:t>
      </w:r>
    </w:p>
    <w:p w14:paraId="6E2FEC67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3F8D2733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2525AC11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3146C82A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379D1BF" w14:textId="77777777" w:rsidR="00A643B5" w:rsidRPr="004A191D" w:rsidRDefault="00A643B5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737041BC" w14:textId="77777777" w:rsidR="00A03681" w:rsidRPr="008D68BE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8D68BE">
        <w:rPr>
          <w:rFonts w:eastAsia="Times New Roman" w:cs="Times New Roman"/>
          <w:color w:val="000000"/>
          <w:szCs w:val="28"/>
          <w:lang w:val="ru-RU"/>
        </w:rPr>
        <w:t>Санкт-Петербург</w:t>
      </w:r>
    </w:p>
    <w:p w14:paraId="3496AFBA" w14:textId="77777777" w:rsidR="00E156A3" w:rsidRPr="0032369C" w:rsidRDefault="00A03681" w:rsidP="00A643B5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32369C">
        <w:rPr>
          <w:rFonts w:eastAsia="Times New Roman" w:cs="Times New Roman"/>
          <w:color w:val="000000"/>
          <w:szCs w:val="28"/>
          <w:lang w:val="ru-RU"/>
        </w:rPr>
        <w:t>202</w:t>
      </w:r>
      <w:r w:rsidR="00692645" w:rsidRPr="0032369C">
        <w:rPr>
          <w:rFonts w:eastAsia="Times New Roman" w:cs="Times New Roman"/>
          <w:color w:val="000000"/>
          <w:szCs w:val="28"/>
          <w:lang w:val="ru-RU"/>
        </w:rPr>
        <w:t>3</w:t>
      </w:r>
      <w:r w:rsidRPr="008D68BE">
        <w:rPr>
          <w:rFonts w:eastAsia="Times New Roman" w:cs="Times New Roman"/>
          <w:color w:val="000000"/>
          <w:szCs w:val="28"/>
          <w:lang w:val="ru-RU"/>
        </w:rPr>
        <w:t>г</w:t>
      </w:r>
    </w:p>
    <w:p w14:paraId="13E031BD" w14:textId="77777777" w:rsidR="004E5A67" w:rsidRPr="0032369C" w:rsidRDefault="004E5A67">
      <w:pPr>
        <w:ind w:firstLine="0"/>
        <w:rPr>
          <w:lang w:val="ru-RU"/>
        </w:rPr>
      </w:pPr>
      <w:r w:rsidRPr="0032369C">
        <w:rPr>
          <w:lang w:val="ru-RU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zh-CN"/>
        </w:rPr>
        <w:id w:val="11697453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E0D7DC" w14:textId="77777777" w:rsidR="004E5A67" w:rsidRPr="007A7225" w:rsidRDefault="004E5A67">
          <w:pPr>
            <w:pStyle w:val="TOCHeading"/>
            <w:rPr>
              <w:rStyle w:val="Heading1Char"/>
            </w:rPr>
          </w:pPr>
          <w:r w:rsidRPr="0032369C">
            <w:rPr>
              <w:rStyle w:val="Heading1Char"/>
              <w:lang w:val="ru-RU"/>
            </w:rPr>
            <w:t>Содержание</w:t>
          </w:r>
        </w:p>
        <w:p w14:paraId="6D5CD452" w14:textId="07D69534" w:rsidR="006311EC" w:rsidRDefault="00000000">
          <w:pPr>
            <w:pStyle w:val="TOC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256540" w:history="1">
            <w:r w:rsidR="006311EC" w:rsidRPr="00A0193E">
              <w:rPr>
                <w:rStyle w:val="Hyperlink"/>
                <w:noProof/>
                <w:lang w:val="ru-RU"/>
              </w:rPr>
              <w:t>Текст задания</w:t>
            </w:r>
            <w:r w:rsidR="006311EC">
              <w:rPr>
                <w:noProof/>
                <w:webHidden/>
              </w:rPr>
              <w:tab/>
            </w:r>
            <w:r w:rsidR="006311EC">
              <w:rPr>
                <w:noProof/>
                <w:webHidden/>
              </w:rPr>
              <w:fldChar w:fldCharType="begin"/>
            </w:r>
            <w:r w:rsidR="006311EC">
              <w:rPr>
                <w:noProof/>
                <w:webHidden/>
              </w:rPr>
              <w:instrText xml:space="preserve"> PAGEREF _Toc149256540 \h </w:instrText>
            </w:r>
            <w:r w:rsidR="006311EC">
              <w:rPr>
                <w:noProof/>
                <w:webHidden/>
              </w:rPr>
            </w:r>
            <w:r w:rsidR="006311EC">
              <w:rPr>
                <w:noProof/>
                <w:webHidden/>
              </w:rPr>
              <w:fldChar w:fldCharType="separate"/>
            </w:r>
            <w:r w:rsidR="006311EC">
              <w:rPr>
                <w:noProof/>
                <w:webHidden/>
              </w:rPr>
              <w:t>3</w:t>
            </w:r>
            <w:r w:rsidR="006311EC">
              <w:rPr>
                <w:noProof/>
                <w:webHidden/>
              </w:rPr>
              <w:fldChar w:fldCharType="end"/>
            </w:r>
          </w:hyperlink>
        </w:p>
        <w:p w14:paraId="1D4A514A" w14:textId="1B864C8D" w:rsidR="006311EC" w:rsidRDefault="006311EC">
          <w:pPr>
            <w:pStyle w:val="TOC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9256541" w:history="1">
            <w:r w:rsidRPr="00A0193E">
              <w:rPr>
                <w:rStyle w:val="Hyperlink"/>
                <w:noProof/>
                <w:lang w:val="ru-RU"/>
              </w:rPr>
              <w:t>Выполнение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D5554" w14:textId="72B3B1FB" w:rsidR="006311EC" w:rsidRDefault="006311EC">
          <w:pPr>
            <w:pStyle w:val="TOC2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9256542" w:history="1">
            <w:r w:rsidRPr="00A0193E">
              <w:rPr>
                <w:rStyle w:val="Hyperlink"/>
                <w:noProof/>
                <w:lang w:val="ru-RU"/>
              </w:rPr>
              <w:t>Запрос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F625D" w14:textId="4605DB81" w:rsidR="006311EC" w:rsidRDefault="006311EC">
          <w:pPr>
            <w:pStyle w:val="TOC2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9256543" w:history="1">
            <w:r w:rsidRPr="00A0193E">
              <w:rPr>
                <w:rStyle w:val="Hyperlink"/>
                <w:noProof/>
                <w:lang w:val="ru-RU"/>
              </w:rPr>
              <w:t>Запрос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D6460" w14:textId="6F5BEF67" w:rsidR="006311EC" w:rsidRDefault="006311EC">
          <w:pPr>
            <w:pStyle w:val="TOC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9256544" w:history="1">
            <w:r w:rsidRPr="00A0193E">
              <w:rPr>
                <w:rStyle w:val="Hyperlink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5CF3D" w14:textId="25108181" w:rsidR="004E5A67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45AC3977" w14:textId="22E6CA22" w:rsidR="00B919D0" w:rsidRDefault="0032369C" w:rsidP="0032369C">
      <w:pPr>
        <w:pStyle w:val="Heading1"/>
      </w:pPr>
      <w:bookmarkStart w:id="0" w:name="_Toc149256540"/>
      <w:r>
        <w:rPr>
          <w:lang w:val="ru-RU"/>
        </w:rPr>
        <w:lastRenderedPageBreak/>
        <w:t>Текст задания</w:t>
      </w:r>
      <w:bookmarkEnd w:id="0"/>
    </w:p>
    <w:p w14:paraId="41A0FB29" w14:textId="4726A81E" w:rsidR="0032369C" w:rsidRPr="0032369C" w:rsidRDefault="0032369C" w:rsidP="0032369C">
      <w:pPr>
        <w:rPr>
          <w:lang w:val="ru-RU"/>
        </w:rPr>
      </w:pPr>
      <w:r w:rsidRPr="0032369C">
        <w:rPr>
          <w:lang w:val="ru-RU"/>
        </w:rPr>
        <w:t xml:space="preserve">Составить запросы на языке </w:t>
      </w:r>
      <w:r>
        <w:t>SQL</w:t>
      </w:r>
      <w:r w:rsidRPr="0032369C">
        <w:rPr>
          <w:lang w:val="ru-RU"/>
        </w:rPr>
        <w:t xml:space="preserve"> (пункты 1-2).</w:t>
      </w:r>
    </w:p>
    <w:p w14:paraId="68DED250" w14:textId="310C501B" w:rsidR="0032369C" w:rsidRPr="0032369C" w:rsidRDefault="0032369C" w:rsidP="0032369C">
      <w:pPr>
        <w:rPr>
          <w:lang w:val="ru-RU"/>
        </w:rPr>
      </w:pPr>
      <w:r w:rsidRPr="0032369C">
        <w:rPr>
          <w:lang w:val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4737258C" w14:textId="77777777" w:rsidR="0032369C" w:rsidRPr="0032369C" w:rsidRDefault="0032369C" w:rsidP="0032369C">
      <w:pPr>
        <w:rPr>
          <w:lang w:val="ru-RU"/>
        </w:rPr>
      </w:pPr>
      <w:r w:rsidRPr="0032369C">
        <w:rPr>
          <w:lang w:val="ru-RU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</w:p>
    <w:p w14:paraId="37CE9278" w14:textId="4069E10B" w:rsidR="0032369C" w:rsidRPr="0032369C" w:rsidRDefault="0032369C" w:rsidP="0032369C">
      <w:pPr>
        <w:rPr>
          <w:lang w:val="ru-RU"/>
        </w:rPr>
      </w:pPr>
      <w:r w:rsidRPr="0032369C">
        <w:rPr>
          <w:lang w:val="ru-RU"/>
        </w:rPr>
        <w:t>Изменятся ли планы при добавлении индекса и как?</w:t>
      </w:r>
    </w:p>
    <w:p w14:paraId="45E7452A" w14:textId="38EB368B" w:rsidR="0032369C" w:rsidRPr="0032369C" w:rsidRDefault="0032369C" w:rsidP="0032369C">
      <w:pPr>
        <w:rPr>
          <w:lang w:val="ru-RU"/>
        </w:rPr>
      </w:pPr>
      <w:r w:rsidRPr="0032369C">
        <w:rPr>
          <w:lang w:val="ru-RU"/>
        </w:rPr>
        <w:t xml:space="preserve">Для запросов 1-2 необходимо добавить в отчет вывод команды </w:t>
      </w:r>
      <w:r>
        <w:t>EXPLAIN</w:t>
      </w:r>
      <w:r w:rsidRPr="0032369C">
        <w:rPr>
          <w:lang w:val="ru-RU"/>
        </w:rPr>
        <w:t xml:space="preserve"> </w:t>
      </w:r>
      <w:r>
        <w:t>ANALYZE</w:t>
      </w:r>
      <w:r w:rsidRPr="0032369C">
        <w:rPr>
          <w:lang w:val="ru-RU"/>
        </w:rPr>
        <w:t xml:space="preserve"> [запрос]</w:t>
      </w:r>
    </w:p>
    <w:p w14:paraId="65FA7861" w14:textId="32983A47" w:rsidR="0032369C" w:rsidRPr="0032369C" w:rsidRDefault="0032369C" w:rsidP="0032369C">
      <w:pPr>
        <w:rPr>
          <w:lang w:val="ru-RU"/>
        </w:rPr>
      </w:pPr>
      <w:r w:rsidRPr="0032369C">
        <w:rPr>
          <w:lang w:val="ru-RU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54E90A96" w14:textId="572CDF02" w:rsidR="0032369C" w:rsidRPr="0032369C" w:rsidRDefault="0032369C" w:rsidP="0032369C">
      <w:pPr>
        <w:pStyle w:val="ListParagraph"/>
        <w:numPr>
          <w:ilvl w:val="0"/>
          <w:numId w:val="1"/>
        </w:numPr>
        <w:rPr>
          <w:lang w:val="ru-RU"/>
        </w:rPr>
      </w:pPr>
      <w:r w:rsidRPr="0032369C">
        <w:rPr>
          <w:lang w:val="ru-RU"/>
        </w:rPr>
        <w:t>Сделать запрос для получения атрибутов из указанных таблиц, применив фильтры по указанным условиям:</w:t>
      </w:r>
    </w:p>
    <w:p w14:paraId="0B48052C" w14:textId="77777777" w:rsidR="0032369C" w:rsidRPr="0032369C" w:rsidRDefault="0032369C" w:rsidP="0032369C">
      <w:pPr>
        <w:rPr>
          <w:lang w:val="ru-RU"/>
        </w:rPr>
      </w:pPr>
      <w:r w:rsidRPr="0032369C">
        <w:rPr>
          <w:lang w:val="ru-RU"/>
        </w:rPr>
        <w:t>Таблицы: Н_ОЦЕНКИ, Н_ВЕДОМОСТИ.</w:t>
      </w:r>
    </w:p>
    <w:p w14:paraId="64FB12F1" w14:textId="77777777" w:rsidR="0032369C" w:rsidRPr="0032369C" w:rsidRDefault="0032369C" w:rsidP="0032369C">
      <w:pPr>
        <w:rPr>
          <w:lang w:val="ru-RU"/>
        </w:rPr>
      </w:pPr>
      <w:r w:rsidRPr="0032369C">
        <w:rPr>
          <w:lang w:val="ru-RU"/>
        </w:rPr>
        <w:t>Вывести атрибуты: Н_ОЦЕНКИ.ПРИМЕЧАНИЕ, Н_ВЕДОМОСТИ.ЧЛВК_ИД.</w:t>
      </w:r>
    </w:p>
    <w:p w14:paraId="0F129CF7" w14:textId="77777777" w:rsidR="0032369C" w:rsidRPr="0032369C" w:rsidRDefault="0032369C" w:rsidP="0032369C">
      <w:pPr>
        <w:rPr>
          <w:lang w:val="ru-RU"/>
        </w:rPr>
      </w:pPr>
      <w:r w:rsidRPr="0032369C">
        <w:rPr>
          <w:lang w:val="ru-RU"/>
        </w:rPr>
        <w:t>Фильтры (</w:t>
      </w:r>
      <w:r>
        <w:t>AND</w:t>
      </w:r>
      <w:r w:rsidRPr="0032369C">
        <w:rPr>
          <w:lang w:val="ru-RU"/>
        </w:rPr>
        <w:t>):</w:t>
      </w:r>
    </w:p>
    <w:p w14:paraId="581C7B68" w14:textId="77777777" w:rsidR="0032369C" w:rsidRPr="0032369C" w:rsidRDefault="0032369C" w:rsidP="0032369C">
      <w:pPr>
        <w:rPr>
          <w:lang w:val="ru-RU"/>
        </w:rPr>
      </w:pPr>
      <w:r>
        <w:t>a</w:t>
      </w:r>
      <w:r w:rsidRPr="0032369C">
        <w:rPr>
          <w:lang w:val="ru-RU"/>
        </w:rPr>
        <w:t>) Н_ОЦЕНКИ.ПРИМЕЧАНИЕ = неудовлетворительно.</w:t>
      </w:r>
    </w:p>
    <w:p w14:paraId="57B73027" w14:textId="77777777" w:rsidR="0032369C" w:rsidRPr="0032369C" w:rsidRDefault="0032369C" w:rsidP="0032369C">
      <w:pPr>
        <w:rPr>
          <w:lang w:val="ru-RU"/>
        </w:rPr>
      </w:pPr>
      <w:r>
        <w:t>b</w:t>
      </w:r>
      <w:r w:rsidRPr="0032369C">
        <w:rPr>
          <w:lang w:val="ru-RU"/>
        </w:rPr>
        <w:t>) Н_ВЕДОМОСТИ.ИД &gt; 1250981.</w:t>
      </w:r>
    </w:p>
    <w:p w14:paraId="29BF2D2C" w14:textId="77777777" w:rsidR="0032369C" w:rsidRPr="0032369C" w:rsidRDefault="0032369C" w:rsidP="0032369C">
      <w:pPr>
        <w:rPr>
          <w:lang w:val="ru-RU"/>
        </w:rPr>
      </w:pPr>
      <w:r w:rsidRPr="0032369C">
        <w:rPr>
          <w:lang w:val="ru-RU"/>
        </w:rPr>
        <w:t xml:space="preserve">Вид соединения: </w:t>
      </w:r>
      <w:r>
        <w:t>INNER</w:t>
      </w:r>
      <w:r w:rsidRPr="0032369C">
        <w:rPr>
          <w:lang w:val="ru-RU"/>
        </w:rPr>
        <w:t xml:space="preserve"> </w:t>
      </w:r>
      <w:r>
        <w:t>JOIN</w:t>
      </w:r>
      <w:r w:rsidRPr="0032369C">
        <w:rPr>
          <w:lang w:val="ru-RU"/>
        </w:rPr>
        <w:t>.</w:t>
      </w:r>
    </w:p>
    <w:p w14:paraId="2634C521" w14:textId="69A6D6D7" w:rsidR="0032369C" w:rsidRPr="0032369C" w:rsidRDefault="0032369C" w:rsidP="0032369C">
      <w:pPr>
        <w:pStyle w:val="ListParagraph"/>
        <w:numPr>
          <w:ilvl w:val="0"/>
          <w:numId w:val="1"/>
        </w:numPr>
        <w:rPr>
          <w:lang w:val="ru-RU"/>
        </w:rPr>
      </w:pPr>
      <w:r w:rsidRPr="0032369C">
        <w:rPr>
          <w:lang w:val="ru-RU"/>
        </w:rPr>
        <w:t>Сделать запрос для получения атрибутов из указанных таблиц, применив фильтры по указанным условиям:</w:t>
      </w:r>
    </w:p>
    <w:p w14:paraId="517B5C27" w14:textId="77777777" w:rsidR="0032369C" w:rsidRPr="0032369C" w:rsidRDefault="0032369C" w:rsidP="0032369C">
      <w:pPr>
        <w:rPr>
          <w:lang w:val="ru-RU"/>
        </w:rPr>
      </w:pPr>
      <w:r w:rsidRPr="0032369C">
        <w:rPr>
          <w:lang w:val="ru-RU"/>
        </w:rPr>
        <w:t>Таблицы: Н_ЛЮДИ, Н_ВЕДОМОСТИ, Н_СЕССИЯ.</w:t>
      </w:r>
    </w:p>
    <w:p w14:paraId="048B23DB" w14:textId="77777777" w:rsidR="0032369C" w:rsidRPr="0032369C" w:rsidRDefault="0032369C" w:rsidP="0032369C">
      <w:pPr>
        <w:rPr>
          <w:lang w:val="ru-RU"/>
        </w:rPr>
      </w:pPr>
      <w:r w:rsidRPr="0032369C">
        <w:rPr>
          <w:lang w:val="ru-RU"/>
        </w:rPr>
        <w:t>Вывести атрибуты: Н_ЛЮДИ.ОТЧЕСТВО, Н_ВЕДОМОСТИ.ЧЛВК_ИД, Н_СЕССИЯ.УЧГОД.</w:t>
      </w:r>
    </w:p>
    <w:p w14:paraId="68EB3A4F" w14:textId="77777777" w:rsidR="0032369C" w:rsidRPr="0032369C" w:rsidRDefault="0032369C" w:rsidP="0032369C">
      <w:pPr>
        <w:rPr>
          <w:lang w:val="ru-RU"/>
        </w:rPr>
      </w:pPr>
      <w:r w:rsidRPr="0032369C">
        <w:rPr>
          <w:lang w:val="ru-RU"/>
        </w:rPr>
        <w:lastRenderedPageBreak/>
        <w:t>Фильтры (</w:t>
      </w:r>
      <w:r>
        <w:t>AND</w:t>
      </w:r>
      <w:r w:rsidRPr="0032369C">
        <w:rPr>
          <w:lang w:val="ru-RU"/>
        </w:rPr>
        <w:t>):</w:t>
      </w:r>
    </w:p>
    <w:p w14:paraId="2328D9EB" w14:textId="77777777" w:rsidR="0032369C" w:rsidRPr="0032369C" w:rsidRDefault="0032369C" w:rsidP="0032369C">
      <w:pPr>
        <w:rPr>
          <w:lang w:val="ru-RU"/>
        </w:rPr>
      </w:pPr>
      <w:r>
        <w:t>a</w:t>
      </w:r>
      <w:r w:rsidRPr="0032369C">
        <w:rPr>
          <w:lang w:val="ru-RU"/>
        </w:rPr>
        <w:t>) Н_ЛЮДИ.ИМЯ &gt; Владимир.</w:t>
      </w:r>
    </w:p>
    <w:p w14:paraId="713CD174" w14:textId="77777777" w:rsidR="0032369C" w:rsidRPr="0032369C" w:rsidRDefault="0032369C" w:rsidP="0032369C">
      <w:pPr>
        <w:rPr>
          <w:lang w:val="ru-RU"/>
        </w:rPr>
      </w:pPr>
      <w:r>
        <w:t>b</w:t>
      </w:r>
      <w:r w:rsidRPr="0032369C">
        <w:rPr>
          <w:lang w:val="ru-RU"/>
        </w:rPr>
        <w:t>) Н_ВЕДОМОСТИ.ДАТА = 2010-06-18.</w:t>
      </w:r>
    </w:p>
    <w:p w14:paraId="453C3B1D" w14:textId="77777777" w:rsidR="0032369C" w:rsidRPr="0032369C" w:rsidRDefault="0032369C" w:rsidP="0032369C">
      <w:pPr>
        <w:rPr>
          <w:lang w:val="ru-RU"/>
        </w:rPr>
      </w:pPr>
      <w:r>
        <w:t>c</w:t>
      </w:r>
      <w:r w:rsidRPr="0032369C">
        <w:rPr>
          <w:lang w:val="ru-RU"/>
        </w:rPr>
        <w:t>) Н_СЕССИЯ.ДАТА = 2012-01-25.</w:t>
      </w:r>
    </w:p>
    <w:p w14:paraId="17A2B298" w14:textId="32B497A2" w:rsidR="0032369C" w:rsidRPr="007A7225" w:rsidRDefault="0032369C" w:rsidP="0032369C">
      <w:pPr>
        <w:rPr>
          <w:lang w:val="ru-RU"/>
        </w:rPr>
      </w:pPr>
      <w:r w:rsidRPr="007A7225">
        <w:rPr>
          <w:lang w:val="ru-RU"/>
        </w:rPr>
        <w:t xml:space="preserve">Вид соединения: </w:t>
      </w:r>
      <w:r>
        <w:t>RIGHT</w:t>
      </w:r>
      <w:r w:rsidRPr="007A7225">
        <w:rPr>
          <w:lang w:val="ru-RU"/>
        </w:rPr>
        <w:t xml:space="preserve"> </w:t>
      </w:r>
      <w:r>
        <w:t>JOIN</w:t>
      </w:r>
      <w:r w:rsidRPr="007A7225">
        <w:rPr>
          <w:lang w:val="ru-RU"/>
        </w:rPr>
        <w:t>.</w:t>
      </w:r>
    </w:p>
    <w:p w14:paraId="6CFC2E9E" w14:textId="77777777" w:rsidR="007A7225" w:rsidRPr="007A7225" w:rsidRDefault="007A7225" w:rsidP="0032369C">
      <w:pPr>
        <w:rPr>
          <w:lang w:val="ru-RU"/>
        </w:rPr>
      </w:pPr>
    </w:p>
    <w:p w14:paraId="51A44ABF" w14:textId="25C38D0B" w:rsidR="0032369C" w:rsidRPr="007A7225" w:rsidRDefault="0032369C" w:rsidP="0032369C">
      <w:pPr>
        <w:pStyle w:val="Heading1"/>
        <w:rPr>
          <w:lang w:val="ru-RU"/>
        </w:rPr>
      </w:pPr>
      <w:bookmarkStart w:id="1" w:name="_Toc149256541"/>
      <w:r>
        <w:rPr>
          <w:lang w:val="ru-RU"/>
        </w:rPr>
        <w:lastRenderedPageBreak/>
        <w:t>Выполнение задания</w:t>
      </w:r>
      <w:bookmarkEnd w:id="1"/>
    </w:p>
    <w:p w14:paraId="35E120C5" w14:textId="3CE867F7" w:rsidR="0032369C" w:rsidRDefault="0032369C" w:rsidP="0032369C">
      <w:pPr>
        <w:pStyle w:val="Heading2"/>
      </w:pPr>
      <w:bookmarkStart w:id="2" w:name="_Toc149256542"/>
      <w:r>
        <w:rPr>
          <w:lang w:val="ru-RU"/>
        </w:rPr>
        <w:t>Запрос №1</w:t>
      </w:r>
      <w:bookmarkEnd w:id="2"/>
    </w:p>
    <w:p w14:paraId="75C1835B" w14:textId="77777777" w:rsidR="0032369C" w:rsidRPr="0032369C" w:rsidRDefault="0032369C" w:rsidP="0032369C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32369C">
        <w:rPr>
          <w:rFonts w:ascii="Consolas" w:eastAsia="Times New Roman" w:hAnsi="Consolas" w:cs="Times New Roman"/>
          <w:color w:val="569CD6"/>
          <w:sz w:val="30"/>
          <w:szCs w:val="30"/>
        </w:rPr>
        <w:t>SELECT</w:t>
      </w:r>
      <w:r w:rsidRPr="0032369C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Н_ОЦЕНКИ.ПРИМЕЧАНИЕ, Н_ВЕДОМОСТИ.ЧЛВК_ИД</w:t>
      </w:r>
    </w:p>
    <w:p w14:paraId="1BD92A88" w14:textId="77777777" w:rsidR="0032369C" w:rsidRPr="0032369C" w:rsidRDefault="0032369C" w:rsidP="0032369C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32369C">
        <w:rPr>
          <w:rFonts w:ascii="Consolas" w:eastAsia="Times New Roman" w:hAnsi="Consolas" w:cs="Times New Roman"/>
          <w:color w:val="569CD6"/>
          <w:sz w:val="30"/>
          <w:szCs w:val="30"/>
        </w:rPr>
        <w:t>FROM</w:t>
      </w:r>
      <w:r w:rsidRPr="0032369C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Н_ОЦЕНКИ</w:t>
      </w:r>
    </w:p>
    <w:p w14:paraId="7541602C" w14:textId="77777777" w:rsidR="0032369C" w:rsidRPr="0032369C" w:rsidRDefault="0032369C" w:rsidP="0032369C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32369C">
        <w:rPr>
          <w:rFonts w:ascii="Consolas" w:eastAsia="Times New Roman" w:hAnsi="Consolas" w:cs="Times New Roman"/>
          <w:color w:val="569CD6"/>
          <w:sz w:val="30"/>
          <w:szCs w:val="30"/>
        </w:rPr>
        <w:t>JOIN</w:t>
      </w:r>
      <w:r w:rsidRPr="0032369C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Н_ВЕДОМОСТИ</w:t>
      </w:r>
    </w:p>
    <w:p w14:paraId="68135DBC" w14:textId="77777777" w:rsidR="0032369C" w:rsidRPr="0032369C" w:rsidRDefault="0032369C" w:rsidP="0032369C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32369C">
        <w:rPr>
          <w:rFonts w:ascii="Consolas" w:eastAsia="Times New Roman" w:hAnsi="Consolas" w:cs="Times New Roman"/>
          <w:color w:val="569CD6"/>
          <w:sz w:val="30"/>
          <w:szCs w:val="30"/>
        </w:rPr>
        <w:t>ON</w:t>
      </w:r>
      <w:r w:rsidRPr="0032369C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Н_ВЕДОМОСТИ.ОЦЕНКА = Н_ОЦЕНКИ.КОД</w:t>
      </w:r>
    </w:p>
    <w:p w14:paraId="49FFE8E9" w14:textId="77777777" w:rsidR="0032369C" w:rsidRPr="0032369C" w:rsidRDefault="0032369C" w:rsidP="0032369C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32369C">
        <w:rPr>
          <w:rFonts w:ascii="Consolas" w:eastAsia="Times New Roman" w:hAnsi="Consolas" w:cs="Times New Roman"/>
          <w:color w:val="569CD6"/>
          <w:sz w:val="30"/>
          <w:szCs w:val="30"/>
        </w:rPr>
        <w:t>WHERE</w:t>
      </w:r>
      <w:r w:rsidRPr="0032369C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Н_ОЦЕНКИ.ПРИМЕЧАНИЕ = </w:t>
      </w:r>
      <w:r w:rsidRPr="0032369C">
        <w:rPr>
          <w:rFonts w:ascii="Consolas" w:eastAsia="Times New Roman" w:hAnsi="Consolas" w:cs="Times New Roman"/>
          <w:color w:val="CE9178"/>
          <w:sz w:val="30"/>
          <w:szCs w:val="30"/>
          <w:lang w:val="ru-RU"/>
        </w:rPr>
        <w:t>'неудовлетворительно'</w:t>
      </w:r>
    </w:p>
    <w:p w14:paraId="799716E5" w14:textId="77777777" w:rsidR="0032369C" w:rsidRPr="0032369C" w:rsidRDefault="0032369C" w:rsidP="0032369C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32369C">
        <w:rPr>
          <w:rFonts w:ascii="Consolas" w:eastAsia="Times New Roman" w:hAnsi="Consolas" w:cs="Times New Roman"/>
          <w:color w:val="569CD6"/>
          <w:sz w:val="30"/>
          <w:szCs w:val="30"/>
        </w:rPr>
        <w:t>AND</w:t>
      </w:r>
      <w:r w:rsidRPr="0032369C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Н_ВЕДОМОСТИ.ИД &gt; </w:t>
      </w:r>
      <w:r w:rsidRPr="0032369C">
        <w:rPr>
          <w:rFonts w:ascii="Consolas" w:eastAsia="Times New Roman" w:hAnsi="Consolas" w:cs="Times New Roman"/>
          <w:color w:val="B5CEA8"/>
          <w:sz w:val="30"/>
          <w:szCs w:val="30"/>
          <w:lang w:val="ru-RU"/>
        </w:rPr>
        <w:t>1250981</w:t>
      </w:r>
      <w:r w:rsidRPr="0032369C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;</w:t>
      </w:r>
    </w:p>
    <w:p w14:paraId="216CA7E8" w14:textId="4EA0213F" w:rsidR="0032369C" w:rsidRPr="00F034D7" w:rsidRDefault="007A7225" w:rsidP="0032369C">
      <w:pPr>
        <w:rPr>
          <w:b/>
          <w:bCs/>
          <w:lang w:val="ru-RU"/>
        </w:rPr>
      </w:pPr>
      <w:r w:rsidRPr="00F034D7">
        <w:rPr>
          <w:b/>
          <w:bCs/>
          <w:lang w:val="ru-RU"/>
        </w:rPr>
        <w:t>Планы выполнения</w:t>
      </w:r>
    </w:p>
    <w:p w14:paraId="2E64EE10" w14:textId="77777777" w:rsidR="00F034D7" w:rsidRDefault="00F034D7" w:rsidP="00F034D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14297DF" wp14:editId="46041E28">
            <wp:extent cx="3638550" cy="2800350"/>
            <wp:effectExtent l="0" t="0" r="0" b="0"/>
            <wp:docPr id="1559461142" name="Picture 1" descr="A diagram of mathematical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61142" name="Picture 1" descr="A diagram of mathematical equations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BD89" w14:textId="4B52466F" w:rsidR="007A7225" w:rsidRDefault="00F034D7" w:rsidP="00F034D7">
      <w:pPr>
        <w:jc w:val="center"/>
      </w:pPr>
      <w:r>
        <w:rPr>
          <w:noProof/>
        </w:rPr>
        <w:drawing>
          <wp:inline distT="0" distB="0" distL="0" distR="0" wp14:anchorId="2AE64411" wp14:editId="7828ABC3">
            <wp:extent cx="2371090" cy="3038475"/>
            <wp:effectExtent l="0" t="0" r="0" b="9525"/>
            <wp:docPr id="559627784" name="Picture 1" descr="A diagram of a mathematical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27784" name="Picture 1" descr="A diagram of a mathematical equation&#10;&#10;Description automatically generated with medium confidence"/>
                    <pic:cNvPicPr/>
                  </pic:nvPicPr>
                  <pic:blipFill rotWithShape="1">
                    <a:blip r:embed="rId9"/>
                    <a:srcRect l="6578" t="3490" r="7223" b="3744"/>
                    <a:stretch/>
                  </pic:blipFill>
                  <pic:spPr bwMode="auto">
                    <a:xfrm>
                      <a:off x="0" y="0"/>
                      <a:ext cx="2375020" cy="3043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796E9" w14:textId="3F7CEDD0" w:rsidR="00F034D7" w:rsidRDefault="00F034D7" w:rsidP="00F034D7">
      <w:pPr>
        <w:jc w:val="left"/>
      </w:pPr>
      <w:r w:rsidRPr="00F034D7">
        <w:rPr>
          <w:lang w:val="ru-RU"/>
        </w:rPr>
        <w:lastRenderedPageBreak/>
        <w:t xml:space="preserve">Во втором плане происходит объединение только нужной выборки, а не всех сущностей. </w:t>
      </w:r>
      <w:r w:rsidRPr="00F034D7">
        <w:t>Размер промежуточных данных меньше, значит этот план является оптимальным.</w:t>
      </w:r>
    </w:p>
    <w:p w14:paraId="699C6A73" w14:textId="3749A18F" w:rsidR="00F034D7" w:rsidRDefault="00F034D7" w:rsidP="00F034D7">
      <w:pPr>
        <w:jc w:val="left"/>
      </w:pPr>
      <w:r>
        <w:rPr>
          <w:b/>
          <w:bCs/>
          <w:lang w:val="ru-RU"/>
        </w:rPr>
        <w:t>Анализ запроса</w:t>
      </w:r>
    </w:p>
    <w:p w14:paraId="6D9C502B" w14:textId="28B04DEA" w:rsidR="00F034D7" w:rsidRDefault="00F034D7" w:rsidP="00F034D7">
      <w:pPr>
        <w:jc w:val="left"/>
      </w:pPr>
      <w:r w:rsidRPr="00F034D7">
        <w:rPr>
          <w:noProof/>
        </w:rPr>
        <w:drawing>
          <wp:inline distT="0" distB="0" distL="0" distR="0" wp14:anchorId="0EA9D6AA" wp14:editId="4D07B346">
            <wp:extent cx="5857875" cy="1577256"/>
            <wp:effectExtent l="0" t="0" r="0" b="4445"/>
            <wp:docPr id="186165799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57996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5777" cy="158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2C99" w14:textId="1B2F4073" w:rsidR="00F034D7" w:rsidRDefault="00F034D7" w:rsidP="00F034D7">
      <w:pPr>
        <w:jc w:val="left"/>
        <w:rPr>
          <w:lang w:val="ru-RU"/>
        </w:rPr>
      </w:pPr>
      <w:r>
        <w:rPr>
          <w:b/>
          <w:bCs/>
          <w:lang w:val="ru-RU"/>
        </w:rPr>
        <w:t>Индексы</w:t>
      </w:r>
    </w:p>
    <w:p w14:paraId="0DF8E041" w14:textId="77777777" w:rsidR="00D91F4B" w:rsidRPr="00D91F4B" w:rsidRDefault="00D91F4B" w:rsidP="00D91F4B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D91F4B">
        <w:rPr>
          <w:rFonts w:ascii="Consolas" w:eastAsia="Times New Roman" w:hAnsi="Consolas" w:cs="Times New Roman"/>
          <w:color w:val="569CD6"/>
          <w:sz w:val="30"/>
          <w:szCs w:val="30"/>
        </w:rPr>
        <w:t>CREATE</w:t>
      </w:r>
      <w:r w:rsidRPr="00D91F4B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</w:t>
      </w:r>
      <w:r w:rsidRPr="00D91F4B">
        <w:rPr>
          <w:rFonts w:ascii="Consolas" w:eastAsia="Times New Roman" w:hAnsi="Consolas" w:cs="Times New Roman"/>
          <w:color w:val="569CD6"/>
          <w:sz w:val="30"/>
          <w:szCs w:val="30"/>
        </w:rPr>
        <w:t>INDEX</w:t>
      </w:r>
      <w:r w:rsidRPr="00D91F4B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н_ведомости_оценка </w:t>
      </w:r>
      <w:r w:rsidRPr="00D91F4B">
        <w:rPr>
          <w:rFonts w:ascii="Consolas" w:eastAsia="Times New Roman" w:hAnsi="Consolas" w:cs="Times New Roman"/>
          <w:color w:val="569CD6"/>
          <w:sz w:val="30"/>
          <w:szCs w:val="30"/>
        </w:rPr>
        <w:t>ON</w:t>
      </w:r>
      <w:r w:rsidRPr="00D91F4B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Н_ВЕДОМОСТИ </w:t>
      </w:r>
      <w:r w:rsidRPr="00D91F4B">
        <w:rPr>
          <w:rFonts w:ascii="Consolas" w:eastAsia="Times New Roman" w:hAnsi="Consolas" w:cs="Times New Roman"/>
          <w:color w:val="569CD6"/>
          <w:sz w:val="30"/>
          <w:szCs w:val="30"/>
        </w:rPr>
        <w:t>USING</w:t>
      </w:r>
      <w:r w:rsidRPr="00D91F4B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</w:t>
      </w:r>
      <w:r w:rsidRPr="00D91F4B">
        <w:rPr>
          <w:rFonts w:ascii="Consolas" w:eastAsia="Times New Roman" w:hAnsi="Consolas" w:cs="Times New Roman"/>
          <w:color w:val="569CD6"/>
          <w:sz w:val="30"/>
          <w:szCs w:val="30"/>
        </w:rPr>
        <w:t>HASH</w:t>
      </w:r>
      <w:r w:rsidRPr="00D91F4B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(ОЦЕНКА);</w:t>
      </w:r>
    </w:p>
    <w:p w14:paraId="1FBFDC7B" w14:textId="77777777" w:rsidR="00D91F4B" w:rsidRPr="00D91F4B" w:rsidRDefault="00D91F4B" w:rsidP="00D91F4B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D91F4B">
        <w:rPr>
          <w:rFonts w:ascii="Consolas" w:eastAsia="Times New Roman" w:hAnsi="Consolas" w:cs="Times New Roman"/>
          <w:color w:val="569CD6"/>
          <w:sz w:val="30"/>
          <w:szCs w:val="30"/>
        </w:rPr>
        <w:t>CREATE</w:t>
      </w:r>
      <w:r w:rsidRPr="00D91F4B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</w:t>
      </w:r>
      <w:r w:rsidRPr="00D91F4B">
        <w:rPr>
          <w:rFonts w:ascii="Consolas" w:eastAsia="Times New Roman" w:hAnsi="Consolas" w:cs="Times New Roman"/>
          <w:color w:val="569CD6"/>
          <w:sz w:val="30"/>
          <w:szCs w:val="30"/>
        </w:rPr>
        <w:t>INDEX</w:t>
      </w:r>
      <w:r w:rsidRPr="00D91F4B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н_ведомости_ид </w:t>
      </w:r>
      <w:r w:rsidRPr="00D91F4B">
        <w:rPr>
          <w:rFonts w:ascii="Consolas" w:eastAsia="Times New Roman" w:hAnsi="Consolas" w:cs="Times New Roman"/>
          <w:color w:val="569CD6"/>
          <w:sz w:val="30"/>
          <w:szCs w:val="30"/>
        </w:rPr>
        <w:t>ON</w:t>
      </w:r>
      <w:r w:rsidRPr="00D91F4B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Н_ВЕДОМОСТИ </w:t>
      </w:r>
      <w:r w:rsidRPr="00D91F4B">
        <w:rPr>
          <w:rFonts w:ascii="Consolas" w:eastAsia="Times New Roman" w:hAnsi="Consolas" w:cs="Times New Roman"/>
          <w:color w:val="569CD6"/>
          <w:sz w:val="30"/>
          <w:szCs w:val="30"/>
        </w:rPr>
        <w:t>USING</w:t>
      </w:r>
      <w:r w:rsidRPr="00D91F4B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</w:t>
      </w:r>
      <w:r w:rsidRPr="00D91F4B">
        <w:rPr>
          <w:rFonts w:ascii="Consolas" w:eastAsia="Times New Roman" w:hAnsi="Consolas" w:cs="Times New Roman"/>
          <w:color w:val="D4D4D4"/>
          <w:sz w:val="30"/>
          <w:szCs w:val="30"/>
        </w:rPr>
        <w:t>btree</w:t>
      </w:r>
      <w:r w:rsidRPr="00D91F4B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(ИД);</w:t>
      </w:r>
    </w:p>
    <w:p w14:paraId="612E3DC2" w14:textId="1EDEE373" w:rsidR="00F034D7" w:rsidRDefault="00D91F4B" w:rsidP="00F034D7">
      <w:pPr>
        <w:jc w:val="left"/>
        <w:rPr>
          <w:lang w:val="ru-RU"/>
        </w:rPr>
      </w:pPr>
      <w:r>
        <w:rPr>
          <w:lang w:val="ru-RU"/>
        </w:rPr>
        <w:t>Соединение таблиц по оценке</w:t>
      </w:r>
      <w:r w:rsidRPr="00D91F4B">
        <w:rPr>
          <w:lang w:val="ru-RU"/>
        </w:rPr>
        <w:t xml:space="preserve"> – </w:t>
      </w:r>
      <w:r>
        <w:rPr>
          <w:lang w:val="ru-RU"/>
        </w:rPr>
        <w:t xml:space="preserve">оптимальнее использовать </w:t>
      </w:r>
      <w:r>
        <w:t>HASH</w:t>
      </w:r>
      <w:r w:rsidRPr="00D91F4B">
        <w:rPr>
          <w:lang w:val="ru-RU"/>
        </w:rPr>
        <w:t xml:space="preserve">, </w:t>
      </w:r>
      <w:r>
        <w:rPr>
          <w:lang w:val="ru-RU"/>
        </w:rPr>
        <w:t xml:space="preserve">а для получение нужных ведомостей с помощью оператора по ид – оптимальнее использовать </w:t>
      </w:r>
      <w:r>
        <w:t>btree</w:t>
      </w:r>
      <w:r w:rsidRPr="00D91F4B">
        <w:rPr>
          <w:lang w:val="ru-RU"/>
        </w:rPr>
        <w:t>.</w:t>
      </w:r>
    </w:p>
    <w:p w14:paraId="0D8EE2B8" w14:textId="1689F43F" w:rsidR="00D91F4B" w:rsidRDefault="00D91F4B" w:rsidP="00D91F4B">
      <w:pPr>
        <w:pStyle w:val="Heading2"/>
        <w:rPr>
          <w:lang w:val="ru-RU"/>
        </w:rPr>
      </w:pPr>
      <w:bookmarkStart w:id="3" w:name="_Toc149256543"/>
      <w:r>
        <w:rPr>
          <w:lang w:val="ru-RU"/>
        </w:rPr>
        <w:t>Запрос №2</w:t>
      </w:r>
      <w:bookmarkEnd w:id="3"/>
    </w:p>
    <w:p w14:paraId="7AA281AA" w14:textId="77777777" w:rsidR="00D91F4B" w:rsidRPr="00D91F4B" w:rsidRDefault="00D91F4B" w:rsidP="00D91F4B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D91F4B">
        <w:rPr>
          <w:rFonts w:ascii="Consolas" w:eastAsia="Times New Roman" w:hAnsi="Consolas" w:cs="Times New Roman"/>
          <w:color w:val="569CD6"/>
          <w:sz w:val="30"/>
          <w:szCs w:val="30"/>
        </w:rPr>
        <w:t>SELECT</w:t>
      </w:r>
      <w:r w:rsidRPr="00D91F4B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Н_ЛЮДИ.ОТЧЕСТВО, Н_ВЕДОМОСТИ.ЧЛВК_ИД, Н_СЕССИЯ.УЧГОД</w:t>
      </w:r>
    </w:p>
    <w:p w14:paraId="47554A4C" w14:textId="77777777" w:rsidR="00D91F4B" w:rsidRPr="00D91F4B" w:rsidRDefault="00D91F4B" w:rsidP="00D91F4B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D91F4B">
        <w:rPr>
          <w:rFonts w:ascii="Consolas" w:eastAsia="Times New Roman" w:hAnsi="Consolas" w:cs="Times New Roman"/>
          <w:color w:val="569CD6"/>
          <w:sz w:val="30"/>
          <w:szCs w:val="30"/>
        </w:rPr>
        <w:t>FROM</w:t>
      </w:r>
      <w:r w:rsidRPr="00D91F4B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Н_ЛЮДИ</w:t>
      </w:r>
    </w:p>
    <w:p w14:paraId="2E10230C" w14:textId="77777777" w:rsidR="00D91F4B" w:rsidRPr="00D91F4B" w:rsidRDefault="00D91F4B" w:rsidP="00D91F4B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D91F4B">
        <w:rPr>
          <w:rFonts w:ascii="Consolas" w:eastAsia="Times New Roman" w:hAnsi="Consolas" w:cs="Times New Roman"/>
          <w:color w:val="569CD6"/>
          <w:sz w:val="30"/>
          <w:szCs w:val="30"/>
        </w:rPr>
        <w:t>RIGHT</w:t>
      </w:r>
      <w:r w:rsidRPr="00D91F4B">
        <w:rPr>
          <w:rFonts w:ascii="Consolas" w:eastAsia="Times New Roman" w:hAnsi="Consolas" w:cs="Times New Roman"/>
          <w:color w:val="569CD6"/>
          <w:sz w:val="30"/>
          <w:szCs w:val="30"/>
          <w:lang w:val="ru-RU"/>
        </w:rPr>
        <w:t xml:space="preserve"> </w:t>
      </w:r>
      <w:r w:rsidRPr="00D91F4B">
        <w:rPr>
          <w:rFonts w:ascii="Consolas" w:eastAsia="Times New Roman" w:hAnsi="Consolas" w:cs="Times New Roman"/>
          <w:color w:val="569CD6"/>
          <w:sz w:val="30"/>
          <w:szCs w:val="30"/>
        </w:rPr>
        <w:t>JOIN</w:t>
      </w:r>
      <w:r w:rsidRPr="00D91F4B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Н_ВЕДОМОСТИ </w:t>
      </w:r>
      <w:r w:rsidRPr="00D91F4B">
        <w:rPr>
          <w:rFonts w:ascii="Consolas" w:eastAsia="Times New Roman" w:hAnsi="Consolas" w:cs="Times New Roman"/>
          <w:color w:val="569CD6"/>
          <w:sz w:val="30"/>
          <w:szCs w:val="30"/>
        </w:rPr>
        <w:t>ON</w:t>
      </w:r>
      <w:r w:rsidRPr="00D91F4B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Н_ЛЮДИ.ИД = Н_ВЕДОМОСТИ.ЧЛВК_ИД</w:t>
      </w:r>
    </w:p>
    <w:p w14:paraId="3C1D4A3E" w14:textId="77777777" w:rsidR="00D91F4B" w:rsidRPr="00D91F4B" w:rsidRDefault="00D91F4B" w:rsidP="00D91F4B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D91F4B">
        <w:rPr>
          <w:rFonts w:ascii="Consolas" w:eastAsia="Times New Roman" w:hAnsi="Consolas" w:cs="Times New Roman"/>
          <w:color w:val="569CD6"/>
          <w:sz w:val="30"/>
          <w:szCs w:val="30"/>
        </w:rPr>
        <w:t>RIGHT</w:t>
      </w:r>
      <w:r w:rsidRPr="00D91F4B">
        <w:rPr>
          <w:rFonts w:ascii="Consolas" w:eastAsia="Times New Roman" w:hAnsi="Consolas" w:cs="Times New Roman"/>
          <w:color w:val="569CD6"/>
          <w:sz w:val="30"/>
          <w:szCs w:val="30"/>
          <w:lang w:val="ru-RU"/>
        </w:rPr>
        <w:t xml:space="preserve"> </w:t>
      </w:r>
      <w:r w:rsidRPr="00D91F4B">
        <w:rPr>
          <w:rFonts w:ascii="Consolas" w:eastAsia="Times New Roman" w:hAnsi="Consolas" w:cs="Times New Roman"/>
          <w:color w:val="569CD6"/>
          <w:sz w:val="30"/>
          <w:szCs w:val="30"/>
        </w:rPr>
        <w:t>JOIN</w:t>
      </w:r>
      <w:r w:rsidRPr="00D91F4B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Н_СЕССИЯ </w:t>
      </w:r>
      <w:r w:rsidRPr="00D91F4B">
        <w:rPr>
          <w:rFonts w:ascii="Consolas" w:eastAsia="Times New Roman" w:hAnsi="Consolas" w:cs="Times New Roman"/>
          <w:color w:val="569CD6"/>
          <w:sz w:val="30"/>
          <w:szCs w:val="30"/>
        </w:rPr>
        <w:t>ON</w:t>
      </w:r>
      <w:r w:rsidRPr="00D91F4B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Н_ЛЮДИ.ИД = Н_СЕССИЯ.ЧЛВК_ИД</w:t>
      </w:r>
    </w:p>
    <w:p w14:paraId="4AB5FFEB" w14:textId="77777777" w:rsidR="00D91F4B" w:rsidRPr="00D91F4B" w:rsidRDefault="00D91F4B" w:rsidP="00D91F4B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D91F4B">
        <w:rPr>
          <w:rFonts w:ascii="Consolas" w:eastAsia="Times New Roman" w:hAnsi="Consolas" w:cs="Times New Roman"/>
          <w:color w:val="569CD6"/>
          <w:sz w:val="30"/>
          <w:szCs w:val="30"/>
        </w:rPr>
        <w:t>WHERE</w:t>
      </w:r>
      <w:r w:rsidRPr="00D91F4B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Н_ЛЮДИ.ИМЯ &gt; </w:t>
      </w:r>
      <w:r w:rsidRPr="00D91F4B">
        <w:rPr>
          <w:rFonts w:ascii="Consolas" w:eastAsia="Times New Roman" w:hAnsi="Consolas" w:cs="Times New Roman"/>
          <w:color w:val="CE9178"/>
          <w:sz w:val="30"/>
          <w:szCs w:val="30"/>
          <w:lang w:val="ru-RU"/>
        </w:rPr>
        <w:t>'Владимир'</w:t>
      </w:r>
    </w:p>
    <w:p w14:paraId="4327BA94" w14:textId="77777777" w:rsidR="00D91F4B" w:rsidRPr="00D91F4B" w:rsidRDefault="00D91F4B" w:rsidP="00D91F4B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D91F4B">
        <w:rPr>
          <w:rFonts w:ascii="Consolas" w:eastAsia="Times New Roman" w:hAnsi="Consolas" w:cs="Times New Roman"/>
          <w:color w:val="569CD6"/>
          <w:sz w:val="30"/>
          <w:szCs w:val="30"/>
        </w:rPr>
        <w:t>AND</w:t>
      </w:r>
      <w:r w:rsidRPr="00D91F4B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Н_ВЕДОМОСТИ.ДАТА = </w:t>
      </w:r>
      <w:r w:rsidRPr="00D91F4B">
        <w:rPr>
          <w:rFonts w:ascii="Consolas" w:eastAsia="Times New Roman" w:hAnsi="Consolas" w:cs="Times New Roman"/>
          <w:color w:val="CE9178"/>
          <w:sz w:val="30"/>
          <w:szCs w:val="30"/>
          <w:lang w:val="ru-RU"/>
        </w:rPr>
        <w:t>'2010-06-18'</w:t>
      </w:r>
    </w:p>
    <w:p w14:paraId="662DA24B" w14:textId="77777777" w:rsidR="00D91F4B" w:rsidRPr="00D91F4B" w:rsidRDefault="00D91F4B" w:rsidP="00D91F4B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D91F4B">
        <w:rPr>
          <w:rFonts w:ascii="Consolas" w:eastAsia="Times New Roman" w:hAnsi="Consolas" w:cs="Times New Roman"/>
          <w:color w:val="569CD6"/>
          <w:sz w:val="30"/>
          <w:szCs w:val="30"/>
        </w:rPr>
        <w:t>AND</w:t>
      </w:r>
      <w:r w:rsidRPr="00D91F4B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Н_СЕССИЯ.ДАТА = </w:t>
      </w:r>
      <w:r w:rsidRPr="00D91F4B">
        <w:rPr>
          <w:rFonts w:ascii="Consolas" w:eastAsia="Times New Roman" w:hAnsi="Consolas" w:cs="Times New Roman"/>
          <w:color w:val="CE9178"/>
          <w:sz w:val="30"/>
          <w:szCs w:val="30"/>
          <w:lang w:val="ru-RU"/>
        </w:rPr>
        <w:t>'2012-01-25'</w:t>
      </w:r>
      <w:r w:rsidRPr="00D91F4B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;</w:t>
      </w:r>
    </w:p>
    <w:p w14:paraId="56288478" w14:textId="41A1FCE1" w:rsidR="00D91F4B" w:rsidRDefault="00D91F4B" w:rsidP="00D91F4B">
      <w:r>
        <w:rPr>
          <w:b/>
          <w:bCs/>
          <w:lang w:val="ru-RU"/>
        </w:rPr>
        <w:t>Планы выполнения</w:t>
      </w:r>
    </w:p>
    <w:p w14:paraId="06393AAD" w14:textId="77F78BF6" w:rsidR="00D91F4B" w:rsidRDefault="00D05D31" w:rsidP="00D05D31">
      <w:pPr>
        <w:jc w:val="center"/>
      </w:pPr>
      <w:r>
        <w:rPr>
          <w:noProof/>
        </w:rPr>
        <w:lastRenderedPageBreak/>
        <w:drawing>
          <wp:inline distT="0" distB="0" distL="0" distR="0" wp14:anchorId="6EC153CD" wp14:editId="31E2DEA1">
            <wp:extent cx="3752850" cy="3815322"/>
            <wp:effectExtent l="0" t="0" r="0" b="0"/>
            <wp:docPr id="812945676" name="Picture 1" descr="A white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45676" name="Picture 1" descr="A whiteboard with writing on 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8905" cy="382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2CF9" w14:textId="0D7949B2" w:rsidR="00D05D31" w:rsidRDefault="00D05D31" w:rsidP="00D05D31">
      <w:pPr>
        <w:jc w:val="center"/>
      </w:pPr>
      <w:r>
        <w:rPr>
          <w:noProof/>
        </w:rPr>
        <w:drawing>
          <wp:inline distT="0" distB="0" distL="0" distR="0" wp14:anchorId="010CE96A" wp14:editId="3C293CE4">
            <wp:extent cx="4152900" cy="3559450"/>
            <wp:effectExtent l="0" t="0" r="0" b="3175"/>
            <wp:docPr id="153597171" name="Picture 1" descr="A diagram of mathematical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7171" name="Picture 1" descr="A diagram of mathematical equation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6432" cy="357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E41A" w14:textId="2C66020B" w:rsidR="00D05D31" w:rsidRDefault="00D05D31" w:rsidP="00D05D31">
      <w:pPr>
        <w:jc w:val="left"/>
        <w:rPr>
          <w:lang w:val="ru-RU"/>
        </w:rPr>
      </w:pPr>
      <w:r>
        <w:rPr>
          <w:lang w:val="ru-RU"/>
        </w:rPr>
        <w:t>Второй план является оптимальным, поскольку выборка происходит на более ранних этапах, идет соединение только нужных атрибутов, и размер промежуточных данных меньше.</w:t>
      </w:r>
    </w:p>
    <w:p w14:paraId="3F723D33" w14:textId="4743E762" w:rsidR="00D05D31" w:rsidRDefault="00D05D31" w:rsidP="00D05D31">
      <w:pPr>
        <w:jc w:val="left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Индексы</w:t>
      </w:r>
    </w:p>
    <w:p w14:paraId="36CF68F0" w14:textId="77777777" w:rsidR="0099457D" w:rsidRPr="0099457D" w:rsidRDefault="0099457D" w:rsidP="0099457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457D">
        <w:rPr>
          <w:rFonts w:ascii="Consolas" w:eastAsia="Times New Roman" w:hAnsi="Consolas" w:cs="Times New Roman"/>
          <w:color w:val="569CD6"/>
          <w:sz w:val="30"/>
          <w:szCs w:val="30"/>
        </w:rPr>
        <w:t>CREATE</w:t>
      </w:r>
      <w:r w:rsidRPr="0099457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99457D">
        <w:rPr>
          <w:rFonts w:ascii="Consolas" w:eastAsia="Times New Roman" w:hAnsi="Consolas" w:cs="Times New Roman"/>
          <w:color w:val="569CD6"/>
          <w:sz w:val="30"/>
          <w:szCs w:val="30"/>
        </w:rPr>
        <w:t>INDEX</w:t>
      </w:r>
      <w:r w:rsidRPr="0099457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н_люди_имя </w:t>
      </w:r>
      <w:r w:rsidRPr="0099457D">
        <w:rPr>
          <w:rFonts w:ascii="Consolas" w:eastAsia="Times New Roman" w:hAnsi="Consolas" w:cs="Times New Roman"/>
          <w:color w:val="569CD6"/>
          <w:sz w:val="30"/>
          <w:szCs w:val="30"/>
        </w:rPr>
        <w:t>ON</w:t>
      </w:r>
      <w:r w:rsidRPr="0099457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Н_ЛЮДИ </w:t>
      </w:r>
      <w:r w:rsidRPr="0099457D">
        <w:rPr>
          <w:rFonts w:ascii="Consolas" w:eastAsia="Times New Roman" w:hAnsi="Consolas" w:cs="Times New Roman"/>
          <w:color w:val="569CD6"/>
          <w:sz w:val="30"/>
          <w:szCs w:val="30"/>
        </w:rPr>
        <w:t>USING</w:t>
      </w:r>
      <w:r w:rsidRPr="0099457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btree (ИМЯ);</w:t>
      </w:r>
    </w:p>
    <w:p w14:paraId="4DF97F8D" w14:textId="77777777" w:rsidR="0099457D" w:rsidRPr="0099457D" w:rsidRDefault="0099457D" w:rsidP="0099457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99457D">
        <w:rPr>
          <w:rFonts w:ascii="Consolas" w:eastAsia="Times New Roman" w:hAnsi="Consolas" w:cs="Times New Roman"/>
          <w:color w:val="569CD6"/>
          <w:sz w:val="30"/>
          <w:szCs w:val="30"/>
        </w:rPr>
        <w:t>CREATE</w:t>
      </w:r>
      <w:r w:rsidRPr="0099457D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</w:t>
      </w:r>
      <w:r w:rsidRPr="0099457D">
        <w:rPr>
          <w:rFonts w:ascii="Consolas" w:eastAsia="Times New Roman" w:hAnsi="Consolas" w:cs="Times New Roman"/>
          <w:color w:val="569CD6"/>
          <w:sz w:val="30"/>
          <w:szCs w:val="30"/>
        </w:rPr>
        <w:t>INDEX</w:t>
      </w:r>
      <w:r w:rsidRPr="0099457D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н_ведомости_дата </w:t>
      </w:r>
      <w:r w:rsidRPr="0099457D">
        <w:rPr>
          <w:rFonts w:ascii="Consolas" w:eastAsia="Times New Roman" w:hAnsi="Consolas" w:cs="Times New Roman"/>
          <w:color w:val="569CD6"/>
          <w:sz w:val="30"/>
          <w:szCs w:val="30"/>
        </w:rPr>
        <w:t>ON</w:t>
      </w:r>
      <w:r w:rsidRPr="0099457D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Н_ВЕДОМОСТИ </w:t>
      </w:r>
      <w:r w:rsidRPr="0099457D">
        <w:rPr>
          <w:rFonts w:ascii="Consolas" w:eastAsia="Times New Roman" w:hAnsi="Consolas" w:cs="Times New Roman"/>
          <w:color w:val="569CD6"/>
          <w:sz w:val="30"/>
          <w:szCs w:val="30"/>
        </w:rPr>
        <w:t>USING</w:t>
      </w:r>
      <w:r w:rsidRPr="0099457D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</w:t>
      </w:r>
      <w:r w:rsidRPr="0099457D">
        <w:rPr>
          <w:rFonts w:ascii="Consolas" w:eastAsia="Times New Roman" w:hAnsi="Consolas" w:cs="Times New Roman"/>
          <w:color w:val="D4D4D4"/>
          <w:sz w:val="30"/>
          <w:szCs w:val="30"/>
        </w:rPr>
        <w:t>btree</w:t>
      </w:r>
      <w:r w:rsidRPr="0099457D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(ДАТА);</w:t>
      </w:r>
    </w:p>
    <w:p w14:paraId="779F1F2F" w14:textId="77777777" w:rsidR="0099457D" w:rsidRPr="0099457D" w:rsidRDefault="0099457D" w:rsidP="0099457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99457D">
        <w:rPr>
          <w:rFonts w:ascii="Consolas" w:eastAsia="Times New Roman" w:hAnsi="Consolas" w:cs="Times New Roman"/>
          <w:color w:val="569CD6"/>
          <w:sz w:val="30"/>
          <w:szCs w:val="30"/>
        </w:rPr>
        <w:t>CREATE</w:t>
      </w:r>
      <w:r w:rsidRPr="0099457D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</w:t>
      </w:r>
      <w:r w:rsidRPr="0099457D">
        <w:rPr>
          <w:rFonts w:ascii="Consolas" w:eastAsia="Times New Roman" w:hAnsi="Consolas" w:cs="Times New Roman"/>
          <w:color w:val="569CD6"/>
          <w:sz w:val="30"/>
          <w:szCs w:val="30"/>
        </w:rPr>
        <w:t>INDEX</w:t>
      </w:r>
      <w:r w:rsidRPr="0099457D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н_сессия_дата </w:t>
      </w:r>
      <w:r w:rsidRPr="0099457D">
        <w:rPr>
          <w:rFonts w:ascii="Consolas" w:eastAsia="Times New Roman" w:hAnsi="Consolas" w:cs="Times New Roman"/>
          <w:color w:val="569CD6"/>
          <w:sz w:val="30"/>
          <w:szCs w:val="30"/>
        </w:rPr>
        <w:t>ON</w:t>
      </w:r>
      <w:r w:rsidRPr="0099457D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Н_СЕССИЯ </w:t>
      </w:r>
      <w:r w:rsidRPr="0099457D">
        <w:rPr>
          <w:rFonts w:ascii="Consolas" w:eastAsia="Times New Roman" w:hAnsi="Consolas" w:cs="Times New Roman"/>
          <w:color w:val="569CD6"/>
          <w:sz w:val="30"/>
          <w:szCs w:val="30"/>
        </w:rPr>
        <w:t>USING</w:t>
      </w:r>
      <w:r w:rsidRPr="0099457D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</w:t>
      </w:r>
      <w:r w:rsidRPr="0099457D">
        <w:rPr>
          <w:rFonts w:ascii="Consolas" w:eastAsia="Times New Roman" w:hAnsi="Consolas" w:cs="Times New Roman"/>
          <w:color w:val="D4D4D4"/>
          <w:sz w:val="30"/>
          <w:szCs w:val="30"/>
        </w:rPr>
        <w:t>btree</w:t>
      </w:r>
      <w:r w:rsidRPr="0099457D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(ДАТА);</w:t>
      </w:r>
    </w:p>
    <w:p w14:paraId="2E7C3B8C" w14:textId="77777777" w:rsidR="0099457D" w:rsidRPr="0099457D" w:rsidRDefault="0099457D" w:rsidP="0099457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99457D">
        <w:rPr>
          <w:rFonts w:ascii="Consolas" w:eastAsia="Times New Roman" w:hAnsi="Consolas" w:cs="Times New Roman"/>
          <w:color w:val="569CD6"/>
          <w:sz w:val="30"/>
          <w:szCs w:val="30"/>
        </w:rPr>
        <w:t>CREATE</w:t>
      </w:r>
      <w:r w:rsidRPr="0099457D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</w:t>
      </w:r>
      <w:r w:rsidRPr="0099457D">
        <w:rPr>
          <w:rFonts w:ascii="Consolas" w:eastAsia="Times New Roman" w:hAnsi="Consolas" w:cs="Times New Roman"/>
          <w:color w:val="569CD6"/>
          <w:sz w:val="30"/>
          <w:szCs w:val="30"/>
        </w:rPr>
        <w:t>INDEX</w:t>
      </w:r>
      <w:r w:rsidRPr="0099457D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н_люди_ид </w:t>
      </w:r>
      <w:r w:rsidRPr="0099457D">
        <w:rPr>
          <w:rFonts w:ascii="Consolas" w:eastAsia="Times New Roman" w:hAnsi="Consolas" w:cs="Times New Roman"/>
          <w:color w:val="569CD6"/>
          <w:sz w:val="30"/>
          <w:szCs w:val="30"/>
        </w:rPr>
        <w:t>ON</w:t>
      </w:r>
      <w:r w:rsidRPr="0099457D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Н_ЛЮДИ </w:t>
      </w:r>
      <w:r w:rsidRPr="0099457D">
        <w:rPr>
          <w:rFonts w:ascii="Consolas" w:eastAsia="Times New Roman" w:hAnsi="Consolas" w:cs="Times New Roman"/>
          <w:color w:val="569CD6"/>
          <w:sz w:val="30"/>
          <w:szCs w:val="30"/>
        </w:rPr>
        <w:t>USING</w:t>
      </w:r>
      <w:r w:rsidRPr="0099457D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</w:t>
      </w:r>
      <w:r w:rsidRPr="0099457D">
        <w:rPr>
          <w:rFonts w:ascii="Consolas" w:eastAsia="Times New Roman" w:hAnsi="Consolas" w:cs="Times New Roman"/>
          <w:color w:val="569CD6"/>
          <w:sz w:val="30"/>
          <w:szCs w:val="30"/>
        </w:rPr>
        <w:t>HASH</w:t>
      </w:r>
      <w:r w:rsidRPr="0099457D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(ИД);</w:t>
      </w:r>
    </w:p>
    <w:p w14:paraId="76F71FC0" w14:textId="1CF3B854" w:rsidR="00D05D31" w:rsidRDefault="0099457D" w:rsidP="00D05D31">
      <w:pPr>
        <w:jc w:val="left"/>
        <w:rPr>
          <w:lang w:val="ru-RU"/>
        </w:rPr>
      </w:pPr>
      <w:r>
        <w:rPr>
          <w:lang w:val="ru-RU"/>
        </w:rPr>
        <w:t>Вы</w:t>
      </w:r>
      <w:r w:rsidRPr="0099457D">
        <w:rPr>
          <w:lang w:val="ru-RU"/>
        </w:rPr>
        <w:t>борка происходит с использованием операторов сравнения, поэтому оптимально использование BTREE. Соединение таблиц с использованием ИД – оптимально использование HASH.</w:t>
      </w:r>
    </w:p>
    <w:p w14:paraId="2ABE8D28" w14:textId="0094C3A5" w:rsidR="0099457D" w:rsidRDefault="0099457D" w:rsidP="00D05D31">
      <w:pPr>
        <w:jc w:val="left"/>
        <w:rPr>
          <w:b/>
          <w:bCs/>
        </w:rPr>
      </w:pPr>
      <w:r>
        <w:rPr>
          <w:b/>
          <w:bCs/>
          <w:lang w:val="ru-RU"/>
        </w:rPr>
        <w:t>Анализ запроса</w:t>
      </w:r>
    </w:p>
    <w:p w14:paraId="4AF55690" w14:textId="7A6C43F5" w:rsidR="0099457D" w:rsidRDefault="0099457D" w:rsidP="0099457D">
      <w:pPr>
        <w:jc w:val="center"/>
      </w:pPr>
      <w:r w:rsidRPr="0099457D">
        <w:rPr>
          <w:noProof/>
        </w:rPr>
        <w:drawing>
          <wp:inline distT="0" distB="0" distL="0" distR="0" wp14:anchorId="2677F88E" wp14:editId="33D0A0E5">
            <wp:extent cx="5924550" cy="1646897"/>
            <wp:effectExtent l="0" t="0" r="0" b="0"/>
            <wp:docPr id="134010583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05831" name="Picture 1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1412" cy="164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5C69" w14:textId="5618E7F0" w:rsidR="0099457D" w:rsidRDefault="0099457D" w:rsidP="0099457D">
      <w:pPr>
        <w:pStyle w:val="Heading1"/>
        <w:rPr>
          <w:lang w:val="ru-RU"/>
        </w:rPr>
      </w:pPr>
      <w:bookmarkStart w:id="4" w:name="_Toc149256544"/>
      <w:r>
        <w:rPr>
          <w:lang w:val="ru-RU"/>
        </w:rPr>
        <w:lastRenderedPageBreak/>
        <w:t>Вывод</w:t>
      </w:r>
      <w:bookmarkEnd w:id="4"/>
    </w:p>
    <w:p w14:paraId="117D77FC" w14:textId="5254A5C9" w:rsidR="0099457D" w:rsidRPr="0099457D" w:rsidRDefault="0099457D" w:rsidP="0099457D">
      <w:pPr>
        <w:rPr>
          <w:lang w:val="ru-RU"/>
        </w:rPr>
      </w:pPr>
      <w:r w:rsidRPr="0099457D">
        <w:rPr>
          <w:lang w:val="ru-RU"/>
        </w:rPr>
        <w:t xml:space="preserve">При выполнении лабораторной работы я познакомился с использованием индексов для ускорения обработки запросов в </w:t>
      </w:r>
      <w:r w:rsidRPr="0099457D">
        <w:t>SQL</w:t>
      </w:r>
      <w:r w:rsidRPr="0099457D">
        <w:rPr>
          <w:lang w:val="ru-RU"/>
        </w:rPr>
        <w:t>. Изучил, как поэтапно происходит выполнение запроса, какие планы могут использоваться и как индексы влияют на процесс.</w:t>
      </w:r>
    </w:p>
    <w:sectPr w:rsidR="0099457D" w:rsidRPr="0099457D" w:rsidSect="004E5A6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7B418" w14:textId="77777777" w:rsidR="009E7A90" w:rsidRDefault="009E7A90" w:rsidP="004E5A67">
      <w:pPr>
        <w:spacing w:after="0" w:line="240" w:lineRule="auto"/>
      </w:pPr>
      <w:r>
        <w:separator/>
      </w:r>
    </w:p>
  </w:endnote>
  <w:endnote w:type="continuationSeparator" w:id="0">
    <w:p w14:paraId="214AE7E6" w14:textId="77777777" w:rsidR="009E7A90" w:rsidRDefault="009E7A90" w:rsidP="004E5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1C5A0" w14:textId="77777777" w:rsidR="004E5A67" w:rsidRDefault="004E5A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36896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18CC3B" w14:textId="77777777" w:rsidR="004E5A67" w:rsidRDefault="004E5A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5FD418" w14:textId="77777777" w:rsidR="004E5A67" w:rsidRDefault="004E5A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E9D81" w14:textId="77777777" w:rsidR="004E5A67" w:rsidRDefault="004E5A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D26CF" w14:textId="77777777" w:rsidR="009E7A90" w:rsidRDefault="009E7A90" w:rsidP="004E5A67">
      <w:pPr>
        <w:spacing w:after="0" w:line="240" w:lineRule="auto"/>
      </w:pPr>
      <w:r>
        <w:separator/>
      </w:r>
    </w:p>
  </w:footnote>
  <w:footnote w:type="continuationSeparator" w:id="0">
    <w:p w14:paraId="6510A5A6" w14:textId="77777777" w:rsidR="009E7A90" w:rsidRDefault="009E7A90" w:rsidP="004E5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903B6" w14:textId="77777777" w:rsidR="004E5A67" w:rsidRDefault="004E5A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7D8CC" w14:textId="77777777" w:rsidR="004E5A67" w:rsidRDefault="004E5A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B0AE2" w14:textId="77777777" w:rsidR="004E5A67" w:rsidRDefault="004E5A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35568"/>
    <w:multiLevelType w:val="hybridMultilevel"/>
    <w:tmpl w:val="F5DA48FE"/>
    <w:lvl w:ilvl="0" w:tplc="9DF2EA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418871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9C"/>
    <w:rsid w:val="00054F68"/>
    <w:rsid w:val="000E696B"/>
    <w:rsid w:val="000F04DE"/>
    <w:rsid w:val="00144CFB"/>
    <w:rsid w:val="001A0903"/>
    <w:rsid w:val="001A32BE"/>
    <w:rsid w:val="0032369C"/>
    <w:rsid w:val="003539AC"/>
    <w:rsid w:val="00396245"/>
    <w:rsid w:val="003A1009"/>
    <w:rsid w:val="003A51F1"/>
    <w:rsid w:val="003C495A"/>
    <w:rsid w:val="003D2F98"/>
    <w:rsid w:val="004464C1"/>
    <w:rsid w:val="004633CF"/>
    <w:rsid w:val="004E5A67"/>
    <w:rsid w:val="004F6963"/>
    <w:rsid w:val="005060D4"/>
    <w:rsid w:val="00531819"/>
    <w:rsid w:val="00546A24"/>
    <w:rsid w:val="00592577"/>
    <w:rsid w:val="005F498D"/>
    <w:rsid w:val="006170BD"/>
    <w:rsid w:val="006311EC"/>
    <w:rsid w:val="00671C8D"/>
    <w:rsid w:val="00692645"/>
    <w:rsid w:val="00693391"/>
    <w:rsid w:val="007630B0"/>
    <w:rsid w:val="00795B77"/>
    <w:rsid w:val="007A7225"/>
    <w:rsid w:val="007C295E"/>
    <w:rsid w:val="00860072"/>
    <w:rsid w:val="0088166C"/>
    <w:rsid w:val="008B53DB"/>
    <w:rsid w:val="00934BC4"/>
    <w:rsid w:val="00982A67"/>
    <w:rsid w:val="0099457D"/>
    <w:rsid w:val="009A56E5"/>
    <w:rsid w:val="009C1648"/>
    <w:rsid w:val="009E7A90"/>
    <w:rsid w:val="00A03681"/>
    <w:rsid w:val="00A3610A"/>
    <w:rsid w:val="00A47207"/>
    <w:rsid w:val="00A643B5"/>
    <w:rsid w:val="00A77818"/>
    <w:rsid w:val="00AC0F28"/>
    <w:rsid w:val="00B03018"/>
    <w:rsid w:val="00B262E5"/>
    <w:rsid w:val="00B33BEA"/>
    <w:rsid w:val="00B47426"/>
    <w:rsid w:val="00B73439"/>
    <w:rsid w:val="00B919D0"/>
    <w:rsid w:val="00BF2215"/>
    <w:rsid w:val="00C05B3E"/>
    <w:rsid w:val="00C60906"/>
    <w:rsid w:val="00C6360F"/>
    <w:rsid w:val="00D03C0D"/>
    <w:rsid w:val="00D05D31"/>
    <w:rsid w:val="00D413B2"/>
    <w:rsid w:val="00D85471"/>
    <w:rsid w:val="00D91F4B"/>
    <w:rsid w:val="00DA5352"/>
    <w:rsid w:val="00DD3E6D"/>
    <w:rsid w:val="00DE1F9A"/>
    <w:rsid w:val="00E156A3"/>
    <w:rsid w:val="00E372EB"/>
    <w:rsid w:val="00E416F0"/>
    <w:rsid w:val="00E5098B"/>
    <w:rsid w:val="00E65BB4"/>
    <w:rsid w:val="00E74BF2"/>
    <w:rsid w:val="00E925B6"/>
    <w:rsid w:val="00EA7DB5"/>
    <w:rsid w:val="00ED0975"/>
    <w:rsid w:val="00EF22D3"/>
    <w:rsid w:val="00F034D7"/>
    <w:rsid w:val="00F37F87"/>
    <w:rsid w:val="00F72ACC"/>
    <w:rsid w:val="00F74AC8"/>
    <w:rsid w:val="00F802FA"/>
    <w:rsid w:val="00F8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746C"/>
  <w15:docId w15:val="{B544F664-682A-47FB-84AA-D09D68D0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F87"/>
    <w:pPr>
      <w:ind w:firstLine="567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DB5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C8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DB5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50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71C8D"/>
    <w:rPr>
      <w:rFonts w:ascii="Times New Roman" w:eastAsiaTheme="majorEastAsia" w:hAnsi="Times New Roman" w:cstheme="majorBidi"/>
      <w:color w:val="2F5496" w:themeColor="accent1" w:themeShade="BF"/>
      <w:sz w:val="30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4E5A67"/>
  </w:style>
  <w:style w:type="paragraph" w:styleId="TOCHeading">
    <w:name w:val="TOC Heading"/>
    <w:basedOn w:val="Heading1"/>
    <w:next w:val="Normal"/>
    <w:uiPriority w:val="39"/>
    <w:unhideWhenUsed/>
    <w:qFormat/>
    <w:rsid w:val="004E5A67"/>
    <w:pPr>
      <w:ind w:firstLine="0"/>
      <w:jc w:val="left"/>
      <w:outlineLvl w:val="9"/>
    </w:pPr>
    <w:rPr>
      <w:rFonts w:asciiTheme="majorHAnsi" w:hAnsiTheme="majorHAnsi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E5A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5A67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E5A6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5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A6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E5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A67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323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328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95416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8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54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07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20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56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69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6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\Documents\Custom%20Office%20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4F767-FB91-4792-85BC-D460CD196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315</TotalTime>
  <Pages>1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Tianshen Tsiu</dc:creator>
  <cp:keywords/>
  <dc:description/>
  <cp:lastModifiedBy>Цю Тяньшэн</cp:lastModifiedBy>
  <cp:revision>4</cp:revision>
  <cp:lastPrinted>2023-10-26T20:48:00Z</cp:lastPrinted>
  <dcterms:created xsi:type="dcterms:W3CDTF">2023-10-21T17:12:00Z</dcterms:created>
  <dcterms:modified xsi:type="dcterms:W3CDTF">2023-10-26T20:48:00Z</dcterms:modified>
</cp:coreProperties>
</file>