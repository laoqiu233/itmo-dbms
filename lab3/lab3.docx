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E68C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C0C5D2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515E8845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329E968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900D218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F88A686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386971A5" w14:textId="2D5CADC7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E8689D" w:rsidRPr="00E8689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3</w:t>
      </w:r>
    </w:p>
    <w:p w14:paraId="4039904C" w14:textId="1F387E26" w:rsidR="00A03681" w:rsidRPr="00E8689D" w:rsidRDefault="00E8689D" w:rsidP="00A03681">
      <w:pPr>
        <w:spacing w:after="0" w:line="240" w:lineRule="auto"/>
        <w:ind w:firstLine="0"/>
        <w:jc w:val="center"/>
        <w:rPr>
          <w:rFonts w:cs="Times New Roman"/>
          <w:color w:val="00000A"/>
          <w:sz w:val="36"/>
          <w:szCs w:val="36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Информационные системы и базы данных</w:t>
      </w:r>
    </w:p>
    <w:p w14:paraId="7B6186C7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77C71F5" w14:textId="0C3D3758" w:rsidR="00A03681" w:rsidRPr="00E8689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>Вариант №</w:t>
      </w:r>
      <w:r w:rsidR="00E8689D" w:rsidRPr="00E8689D">
        <w:rPr>
          <w:rFonts w:eastAsia="Times New Roman" w:cs="Times New Roman"/>
          <w:color w:val="00000A"/>
          <w:sz w:val="36"/>
          <w:szCs w:val="36"/>
          <w:lang w:val="ru-RU"/>
        </w:rPr>
        <w:t>3331225</w:t>
      </w:r>
    </w:p>
    <w:p w14:paraId="2C2CB2F9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9DAD4AC" w14:textId="477D50D1" w:rsidR="00A03681" w:rsidRPr="004A191D" w:rsidRDefault="00A03681" w:rsidP="00E8689D">
      <w:pPr>
        <w:spacing w:after="0" w:line="240" w:lineRule="auto"/>
        <w:ind w:left="5760" w:hanging="798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E8689D">
        <w:rPr>
          <w:rFonts w:eastAsia="Times New Roman" w:cs="Times New Roman"/>
          <w:color w:val="00000A"/>
          <w:szCs w:val="28"/>
          <w:u w:val="single"/>
          <w:lang w:val="ru-RU"/>
        </w:rPr>
        <w:t>1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</w:p>
    <w:p w14:paraId="6B1D98A2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97569FF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5870523F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8102954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4F0E71AD" w14:textId="0A00728B" w:rsidR="00A03681" w:rsidRPr="00E8689D" w:rsidRDefault="00E8689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A"/>
          <w:szCs w:val="28"/>
          <w:lang w:val="ru-RU"/>
        </w:rPr>
        <w:t>Наумова Надежда Александровна</w:t>
      </w:r>
    </w:p>
    <w:p w14:paraId="782BE4D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F71AFE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0D36B1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9C07C5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6F02C8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5CA58B9" w14:textId="77777777" w:rsidR="00A03681" w:rsidRPr="008D68BE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5EBA6F2C" w14:textId="511E45FE" w:rsidR="00E156A3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F37F87">
        <w:rPr>
          <w:rFonts w:eastAsia="Times New Roman" w:cs="Times New Roman"/>
          <w:color w:val="000000"/>
          <w:szCs w:val="28"/>
        </w:rPr>
        <w:t>202</w:t>
      </w:r>
      <w:r w:rsidR="00396598">
        <w:rPr>
          <w:rFonts w:eastAsia="Times New Roman" w:cs="Times New Roman"/>
          <w:color w:val="000000"/>
          <w:szCs w:val="28"/>
        </w:rPr>
        <w:t>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5B5F8" w14:textId="77777777" w:rsidR="004E5A67" w:rsidRPr="00F37F87" w:rsidRDefault="004E5A67">
          <w:pPr>
            <w:pStyle w:val="TOCHeading"/>
            <w:rPr>
              <w:rStyle w:val="Heading1Char"/>
            </w:rPr>
          </w:pPr>
          <w:r w:rsidRPr="004E5A67">
            <w:rPr>
              <w:rStyle w:val="Heading1Char"/>
            </w:rPr>
            <w:t>Содержание</w:t>
          </w:r>
        </w:p>
        <w:p w14:paraId="49991DE5" w14:textId="3F49715F" w:rsidR="00005EC0" w:rsidRDefault="00E65BB4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94536" w:history="1">
            <w:r w:rsidR="00005EC0" w:rsidRPr="0084634E">
              <w:rPr>
                <w:rStyle w:val="Hyperlink"/>
                <w:noProof/>
                <w:lang w:val="ru-RU"/>
              </w:rPr>
              <w:t>Текст задания</w:t>
            </w:r>
            <w:r w:rsidR="00005EC0">
              <w:rPr>
                <w:noProof/>
                <w:webHidden/>
              </w:rPr>
              <w:tab/>
            </w:r>
            <w:r w:rsidR="00005EC0">
              <w:rPr>
                <w:noProof/>
                <w:webHidden/>
              </w:rPr>
              <w:fldChar w:fldCharType="begin"/>
            </w:r>
            <w:r w:rsidR="00005EC0">
              <w:rPr>
                <w:noProof/>
                <w:webHidden/>
              </w:rPr>
              <w:instrText xml:space="preserve"> PAGEREF _Toc148694536 \h </w:instrText>
            </w:r>
            <w:r w:rsidR="00005EC0">
              <w:rPr>
                <w:noProof/>
                <w:webHidden/>
              </w:rPr>
            </w:r>
            <w:r w:rsidR="00005EC0">
              <w:rPr>
                <w:noProof/>
                <w:webHidden/>
              </w:rPr>
              <w:fldChar w:fldCharType="separate"/>
            </w:r>
            <w:r w:rsidR="006545F0">
              <w:rPr>
                <w:noProof/>
                <w:webHidden/>
              </w:rPr>
              <w:t>3</w:t>
            </w:r>
            <w:r w:rsidR="00005EC0">
              <w:rPr>
                <w:noProof/>
                <w:webHidden/>
              </w:rPr>
              <w:fldChar w:fldCharType="end"/>
            </w:r>
          </w:hyperlink>
        </w:p>
        <w:p w14:paraId="121CBA8D" w14:textId="3998FFDC" w:rsidR="00005EC0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8694537" w:history="1">
            <w:r w:rsidR="00005EC0" w:rsidRPr="0084634E">
              <w:rPr>
                <w:rStyle w:val="Hyperlink"/>
                <w:noProof/>
                <w:lang w:val="ru-RU"/>
              </w:rPr>
              <w:t>Код выполненного задания</w:t>
            </w:r>
            <w:r w:rsidR="00005EC0">
              <w:rPr>
                <w:noProof/>
                <w:webHidden/>
              </w:rPr>
              <w:tab/>
            </w:r>
            <w:r w:rsidR="00005EC0">
              <w:rPr>
                <w:noProof/>
                <w:webHidden/>
              </w:rPr>
              <w:fldChar w:fldCharType="begin"/>
            </w:r>
            <w:r w:rsidR="00005EC0">
              <w:rPr>
                <w:noProof/>
                <w:webHidden/>
              </w:rPr>
              <w:instrText xml:space="preserve"> PAGEREF _Toc148694537 \h </w:instrText>
            </w:r>
            <w:r w:rsidR="00005EC0">
              <w:rPr>
                <w:noProof/>
                <w:webHidden/>
              </w:rPr>
            </w:r>
            <w:r w:rsidR="00005EC0">
              <w:rPr>
                <w:noProof/>
                <w:webHidden/>
              </w:rPr>
              <w:fldChar w:fldCharType="separate"/>
            </w:r>
            <w:r w:rsidR="006545F0">
              <w:rPr>
                <w:noProof/>
                <w:webHidden/>
              </w:rPr>
              <w:t>5</w:t>
            </w:r>
            <w:r w:rsidR="00005EC0">
              <w:rPr>
                <w:noProof/>
                <w:webHidden/>
              </w:rPr>
              <w:fldChar w:fldCharType="end"/>
            </w:r>
          </w:hyperlink>
        </w:p>
        <w:p w14:paraId="732D7D53" w14:textId="36F0263C" w:rsidR="00005EC0" w:rsidRDefault="00000000">
          <w:pPr>
            <w:pStyle w:val="TOC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48694538" w:history="1">
            <w:r w:rsidR="00005EC0" w:rsidRPr="0084634E">
              <w:rPr>
                <w:rStyle w:val="Hyperlink"/>
                <w:noProof/>
                <w:lang w:val="ru-RU"/>
              </w:rPr>
              <w:t>Вывод</w:t>
            </w:r>
            <w:r w:rsidR="00005EC0">
              <w:rPr>
                <w:noProof/>
                <w:webHidden/>
              </w:rPr>
              <w:tab/>
            </w:r>
            <w:r w:rsidR="00005EC0">
              <w:rPr>
                <w:noProof/>
                <w:webHidden/>
              </w:rPr>
              <w:fldChar w:fldCharType="begin"/>
            </w:r>
            <w:r w:rsidR="00005EC0">
              <w:rPr>
                <w:noProof/>
                <w:webHidden/>
              </w:rPr>
              <w:instrText xml:space="preserve"> PAGEREF _Toc148694538 \h </w:instrText>
            </w:r>
            <w:r w:rsidR="00005EC0">
              <w:rPr>
                <w:noProof/>
                <w:webHidden/>
              </w:rPr>
            </w:r>
            <w:r w:rsidR="00005EC0">
              <w:rPr>
                <w:noProof/>
                <w:webHidden/>
              </w:rPr>
              <w:fldChar w:fldCharType="separate"/>
            </w:r>
            <w:r w:rsidR="006545F0">
              <w:rPr>
                <w:noProof/>
                <w:webHidden/>
              </w:rPr>
              <w:t>6</w:t>
            </w:r>
            <w:r w:rsidR="00005EC0">
              <w:rPr>
                <w:noProof/>
                <w:webHidden/>
              </w:rPr>
              <w:fldChar w:fldCharType="end"/>
            </w:r>
          </w:hyperlink>
        </w:p>
        <w:p w14:paraId="4C72C768" w14:textId="332DCBA5" w:rsidR="004E5A67" w:rsidRDefault="00E65BB4">
          <w:r>
            <w:rPr>
              <w:b/>
              <w:bCs/>
              <w:noProof/>
            </w:rPr>
            <w:fldChar w:fldCharType="end"/>
          </w:r>
        </w:p>
      </w:sdtContent>
    </w:sdt>
    <w:p w14:paraId="114ABE3D" w14:textId="77777777" w:rsidR="0068012D" w:rsidRPr="0068012D" w:rsidRDefault="0068012D" w:rsidP="0068012D">
      <w:pPr>
        <w:pStyle w:val="Heading1"/>
        <w:rPr>
          <w:lang w:val="ru-RU"/>
        </w:rPr>
      </w:pPr>
      <w:bookmarkStart w:id="0" w:name="_Toc148694536"/>
      <w:r>
        <w:rPr>
          <w:lang w:val="ru-RU"/>
        </w:rPr>
        <w:lastRenderedPageBreak/>
        <w:t>Текст задания</w:t>
      </w:r>
      <w:bookmarkEnd w:id="0"/>
    </w:p>
    <w:p w14:paraId="7B70E14E" w14:textId="77777777" w:rsidR="0068012D" w:rsidRPr="009377E6" w:rsidRDefault="0068012D" w:rsidP="0068012D">
      <w:pPr>
        <w:rPr>
          <w:lang w:val="ru-RU"/>
        </w:rPr>
      </w:pPr>
      <w:r w:rsidRPr="009377E6">
        <w:rPr>
          <w:lang w:val="ru-RU"/>
        </w:rPr>
        <w:t>По варианту, выданному преподавателем, составить и выполнить запросы к базе данных "Учебный процесс".</w:t>
      </w:r>
    </w:p>
    <w:p w14:paraId="3480618D" w14:textId="77777777" w:rsidR="0068012D" w:rsidRPr="0025134E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25134E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3C2B2D9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Н_ВЕДОМОСТИ.</w:t>
      </w:r>
    </w:p>
    <w:p w14:paraId="5F802197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Н_ЛЮДИ.ИМЯ, Н_ВЕДОМОСТИ.ИД.</w:t>
      </w:r>
    </w:p>
    <w:p w14:paraId="519578B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 (AND):</w:t>
      </w:r>
    </w:p>
    <w:p w14:paraId="6E45F78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a) Н_ЛЮДИ.ИД &gt; 100865.</w:t>
      </w:r>
    </w:p>
    <w:p w14:paraId="0D35BC1B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Н_ВЕДОМОСТИ.ИД &gt; 1250981.</w:t>
      </w:r>
    </w:p>
    <w:p w14:paraId="617E04F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c) Н_ВЕДОМОСТИ.ИД &gt; 1457443.</w:t>
      </w:r>
    </w:p>
    <w:p w14:paraId="3A924C0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INNER JOIN.</w:t>
      </w:r>
    </w:p>
    <w:p w14:paraId="197C8F61" w14:textId="77777777" w:rsidR="0068012D" w:rsidRPr="00155B7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155B7B">
        <w:rPr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A952AF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Таблицы: Н_ЛЮДИ, Н_ОБУЧЕНИЯ, Н_УЧЕНИКИ.</w:t>
      </w:r>
    </w:p>
    <w:p w14:paraId="279F394D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Вывести атрибуты: Н_ЛЮДИ.ОТЧЕСТВО, Н_ОБУЧЕНИЯ.ЧЛВК_ИД, Н_УЧЕНИКИ.ИД.</w:t>
      </w:r>
    </w:p>
    <w:p w14:paraId="22660F7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Фильтры: (AND)</w:t>
      </w:r>
    </w:p>
    <w:p w14:paraId="406B6566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a) Н_ЛЮДИ.ИД &lt; 163484.</w:t>
      </w:r>
    </w:p>
    <w:p w14:paraId="731DE3D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b) Н_ОБУЧЕНИЯ.ЧЛВК_ИД &gt; 105590.</w:t>
      </w:r>
    </w:p>
    <w:p w14:paraId="5CBB0E51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Вид соединения: RIGHT JOIN.</w:t>
      </w:r>
    </w:p>
    <w:p w14:paraId="0F211777" w14:textId="77777777" w:rsidR="0068012D" w:rsidRPr="00E22890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E22890">
        <w:rPr>
          <w:lang w:val="ru-RU"/>
        </w:rPr>
        <w:t>Вывести число студентов ФКТИУ, которые старше 25 лет.</w:t>
      </w:r>
    </w:p>
    <w:p w14:paraId="038DE223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Ответ должен содержать только одно число.</w:t>
      </w:r>
    </w:p>
    <w:p w14:paraId="75290B23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 таблице Н_ГРУППЫ_ПЛАНОВ найти номера планов, по которым обучается (обучалось) ровно 2 групп на заочной форме обучения.</w:t>
      </w:r>
    </w:p>
    <w:p w14:paraId="429D4749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26C481E1" w14:textId="77777777" w:rsidR="0068012D" w:rsidRPr="00CE492C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CE492C">
        <w:rPr>
          <w:lang w:val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3100.</w:t>
      </w:r>
    </w:p>
    <w:p w14:paraId="5BB75DB8" w14:textId="77777777" w:rsidR="0068012D" w:rsidRPr="00732555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732555">
        <w:rPr>
          <w:lang w:val="ru-RU"/>
        </w:rPr>
        <w:lastRenderedPageBreak/>
        <w:t>Получить список студентов, отчисленных ровно первого сентября 2012 года с очной или заочной формы обучения (специальность: 230101). В результат включить:</w:t>
      </w:r>
    </w:p>
    <w:p w14:paraId="2493328A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группы;</w:t>
      </w:r>
    </w:p>
    <w:p w14:paraId="3E0691AE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номер, фамилию, имя и отчество студента;</w:t>
      </w:r>
    </w:p>
    <w:p w14:paraId="1D0F86DF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номер пункта приказа;</w:t>
      </w:r>
    </w:p>
    <w:p w14:paraId="77B5D780" w14:textId="77777777" w:rsidR="0068012D" w:rsidRPr="00DD22FB" w:rsidRDefault="0068012D" w:rsidP="0068012D">
      <w:pPr>
        <w:rPr>
          <w:lang w:val="ru-RU"/>
        </w:rPr>
      </w:pPr>
      <w:r w:rsidRPr="00DD22FB">
        <w:rPr>
          <w:lang w:val="ru-RU"/>
        </w:rPr>
        <w:t>Для реализации использовать соединение таблиц.</w:t>
      </w:r>
    </w:p>
    <w:p w14:paraId="16193613" w14:textId="77777777" w:rsidR="0068012D" w:rsidRPr="005A029B" w:rsidRDefault="0068012D" w:rsidP="0068012D">
      <w:pPr>
        <w:pStyle w:val="ListParagraph"/>
        <w:numPr>
          <w:ilvl w:val="0"/>
          <w:numId w:val="2"/>
        </w:numPr>
        <w:rPr>
          <w:lang w:val="ru-RU"/>
        </w:rPr>
      </w:pPr>
      <w:r w:rsidRPr="005A029B">
        <w:rPr>
          <w:lang w:val="ru-RU"/>
        </w:rPr>
        <w:t>Сформировать запрос для получения числа на ФКТИУ хорошистов.</w:t>
      </w:r>
    </w:p>
    <w:p w14:paraId="603C3205" w14:textId="77777777" w:rsidR="0068012D" w:rsidRPr="009377E6" w:rsidRDefault="0068012D" w:rsidP="0068012D">
      <w:pPr>
        <w:ind w:firstLine="0"/>
        <w:rPr>
          <w:lang w:val="ru-RU"/>
        </w:rPr>
      </w:pPr>
      <w:r w:rsidRPr="009377E6">
        <w:rPr>
          <w:lang w:val="ru-RU"/>
        </w:rPr>
        <w:br w:type="page"/>
      </w:r>
    </w:p>
    <w:p w14:paraId="6A58B23A" w14:textId="59F2C838" w:rsidR="00B919D0" w:rsidRDefault="0081771B" w:rsidP="0081771B">
      <w:pPr>
        <w:pStyle w:val="Heading1"/>
      </w:pPr>
      <w:bookmarkStart w:id="1" w:name="_Toc148694537"/>
      <w:r>
        <w:rPr>
          <w:lang w:val="ru-RU"/>
        </w:rPr>
        <w:lastRenderedPageBreak/>
        <w:t>Код выполненного задания</w:t>
      </w:r>
      <w:bookmarkEnd w:id="1"/>
    </w:p>
    <w:p w14:paraId="301DD58A" w14:textId="49515053" w:rsidR="0081771B" w:rsidRDefault="00000000" w:rsidP="0081771B">
      <w:hyperlink r:id="rId8" w:history="1">
        <w:r w:rsidR="00084C59" w:rsidRPr="00E43E9C">
          <w:rPr>
            <w:rStyle w:val="Hyperlink"/>
          </w:rPr>
          <w:t>https://github.com/laoqiu233/itmo-dbms/tree/master/lab3</w:t>
        </w:r>
      </w:hyperlink>
    </w:p>
    <w:p w14:paraId="31D3D6D3" w14:textId="2C120390" w:rsidR="00084C59" w:rsidRDefault="00AD37AC" w:rsidP="00AD37AC">
      <w:pPr>
        <w:pStyle w:val="Heading1"/>
        <w:rPr>
          <w:lang w:val="ru-RU"/>
        </w:rPr>
      </w:pPr>
      <w:bookmarkStart w:id="2" w:name="_Toc148694538"/>
      <w:r>
        <w:rPr>
          <w:lang w:val="ru-RU"/>
        </w:rPr>
        <w:lastRenderedPageBreak/>
        <w:t>Вывод</w:t>
      </w:r>
      <w:bookmarkEnd w:id="2"/>
    </w:p>
    <w:p w14:paraId="34A60D77" w14:textId="4C26308B" w:rsidR="00AD37AC" w:rsidRPr="00AD37AC" w:rsidRDefault="00AD37AC" w:rsidP="00AD37AC">
      <w:pPr>
        <w:rPr>
          <w:lang w:val="ru-RU"/>
        </w:rPr>
      </w:pPr>
      <w:r>
        <w:rPr>
          <w:lang w:val="ru-RU"/>
        </w:rPr>
        <w:t xml:space="preserve">Выполнив данную лабораторную работу, я получил знания о написании запросов для СУБД </w:t>
      </w:r>
      <w:r>
        <w:t>Postgresql</w:t>
      </w:r>
      <w:r>
        <w:rPr>
          <w:lang w:val="ru-RU"/>
        </w:rPr>
        <w:t xml:space="preserve"> и познакомился с структурой учебной базы данных</w:t>
      </w:r>
      <w:r w:rsidRPr="00AD37AC">
        <w:rPr>
          <w:lang w:val="ru-RU"/>
        </w:rPr>
        <w:t>.</w:t>
      </w:r>
    </w:p>
    <w:sectPr w:rsidR="00AD37AC" w:rsidRPr="00AD37AC" w:rsidSect="004E5A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D8429" w14:textId="77777777" w:rsidR="00A75087" w:rsidRDefault="00A75087" w:rsidP="004E5A67">
      <w:pPr>
        <w:spacing w:after="0" w:line="240" w:lineRule="auto"/>
      </w:pPr>
      <w:r>
        <w:separator/>
      </w:r>
    </w:p>
  </w:endnote>
  <w:endnote w:type="continuationSeparator" w:id="0">
    <w:p w14:paraId="58FE5E24" w14:textId="77777777" w:rsidR="00A75087" w:rsidRDefault="00A75087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7E38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EF165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F7753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E024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3504" w14:textId="77777777" w:rsidR="00A75087" w:rsidRDefault="00A75087" w:rsidP="004E5A67">
      <w:pPr>
        <w:spacing w:after="0" w:line="240" w:lineRule="auto"/>
      </w:pPr>
      <w:r>
        <w:separator/>
      </w:r>
    </w:p>
  </w:footnote>
  <w:footnote w:type="continuationSeparator" w:id="0">
    <w:p w14:paraId="0A72D332" w14:textId="77777777" w:rsidR="00A75087" w:rsidRDefault="00A75087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6710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15DF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6D39" w14:textId="77777777" w:rsidR="004E5A67" w:rsidRDefault="004E5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399"/>
    <w:multiLevelType w:val="multilevel"/>
    <w:tmpl w:val="CFD6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B376F"/>
    <w:multiLevelType w:val="hybridMultilevel"/>
    <w:tmpl w:val="432A270A"/>
    <w:lvl w:ilvl="0" w:tplc="1346A7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808293">
    <w:abstractNumId w:val="0"/>
  </w:num>
  <w:num w:numId="2" w16cid:durableId="87956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D"/>
    <w:rsid w:val="00005EC0"/>
    <w:rsid w:val="00084C59"/>
    <w:rsid w:val="000E696B"/>
    <w:rsid w:val="000F04DE"/>
    <w:rsid w:val="00144CFB"/>
    <w:rsid w:val="00155B7B"/>
    <w:rsid w:val="001A0903"/>
    <w:rsid w:val="001A32BE"/>
    <w:rsid w:val="0025134E"/>
    <w:rsid w:val="003539AC"/>
    <w:rsid w:val="00396245"/>
    <w:rsid w:val="00396598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92577"/>
    <w:rsid w:val="005A029B"/>
    <w:rsid w:val="006170BD"/>
    <w:rsid w:val="00646EE3"/>
    <w:rsid w:val="00647208"/>
    <w:rsid w:val="006545F0"/>
    <w:rsid w:val="00671C8D"/>
    <w:rsid w:val="00674178"/>
    <w:rsid w:val="0068012D"/>
    <w:rsid w:val="00693391"/>
    <w:rsid w:val="00732555"/>
    <w:rsid w:val="00763D81"/>
    <w:rsid w:val="00765B5D"/>
    <w:rsid w:val="00795B77"/>
    <w:rsid w:val="007C295E"/>
    <w:rsid w:val="0081771B"/>
    <w:rsid w:val="00860072"/>
    <w:rsid w:val="0088166C"/>
    <w:rsid w:val="008B53DB"/>
    <w:rsid w:val="00934BC4"/>
    <w:rsid w:val="009377E6"/>
    <w:rsid w:val="00982A67"/>
    <w:rsid w:val="009A56E5"/>
    <w:rsid w:val="009C1648"/>
    <w:rsid w:val="00A03681"/>
    <w:rsid w:val="00A3610A"/>
    <w:rsid w:val="00A47207"/>
    <w:rsid w:val="00A643B5"/>
    <w:rsid w:val="00A74DC4"/>
    <w:rsid w:val="00A75087"/>
    <w:rsid w:val="00AD37AC"/>
    <w:rsid w:val="00B03018"/>
    <w:rsid w:val="00B262E5"/>
    <w:rsid w:val="00B33BEA"/>
    <w:rsid w:val="00B47426"/>
    <w:rsid w:val="00B919D0"/>
    <w:rsid w:val="00BF2215"/>
    <w:rsid w:val="00C02453"/>
    <w:rsid w:val="00C05B3E"/>
    <w:rsid w:val="00C60906"/>
    <w:rsid w:val="00C6360F"/>
    <w:rsid w:val="00CE492C"/>
    <w:rsid w:val="00D03C0D"/>
    <w:rsid w:val="00D413B2"/>
    <w:rsid w:val="00D85471"/>
    <w:rsid w:val="00DA5352"/>
    <w:rsid w:val="00DD22FB"/>
    <w:rsid w:val="00DD3E6D"/>
    <w:rsid w:val="00DE1F9A"/>
    <w:rsid w:val="00E156A3"/>
    <w:rsid w:val="00E17AA9"/>
    <w:rsid w:val="00E22890"/>
    <w:rsid w:val="00E372EB"/>
    <w:rsid w:val="00E416F0"/>
    <w:rsid w:val="00E5098B"/>
    <w:rsid w:val="00E65BB4"/>
    <w:rsid w:val="00E74BF2"/>
    <w:rsid w:val="00E8689D"/>
    <w:rsid w:val="00E925B6"/>
    <w:rsid w:val="00EA7DB5"/>
    <w:rsid w:val="00ED0975"/>
    <w:rsid w:val="00EF22D3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B975"/>
  <w15:chartTrackingRefBased/>
  <w15:docId w15:val="{CEC866C9-88AF-4ECC-8FAF-044A4988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2513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oqiu233/itmo-dbms/tree/master/lab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25</cp:revision>
  <cp:lastPrinted>2023-10-20T08:42:00Z</cp:lastPrinted>
  <dcterms:created xsi:type="dcterms:W3CDTF">2023-10-10T10:48:00Z</dcterms:created>
  <dcterms:modified xsi:type="dcterms:W3CDTF">2023-10-20T08:42:00Z</dcterms:modified>
</cp:coreProperties>
</file>